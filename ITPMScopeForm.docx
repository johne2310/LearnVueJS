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7"/>
        <w:gridCol w:w="4680"/>
      </w:tblGrid>
      <w:tr w:rsidR="0020175E" w:rsidRPr="002606B4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5E" w:rsidRPr="00507394" w:rsidRDefault="00B33929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 w:rsidR="0020175E" w:rsidRPr="00507394">
              <w:rPr>
                <w:sz w:val="28"/>
                <w:szCs w:val="28"/>
              </w:rPr>
              <w:t xml:space="preserve"> Project </w:t>
            </w:r>
            <w:r w:rsidR="0044165E">
              <w:rPr>
                <w:sz w:val="28"/>
                <w:szCs w:val="28"/>
              </w:rPr>
              <w:t>Scope</w:t>
            </w:r>
            <w:r w:rsidR="00194A3D">
              <w:rPr>
                <w:sz w:val="28"/>
                <w:szCs w:val="28"/>
              </w:rPr>
              <w:t xml:space="preserve"> Form</w:t>
            </w:r>
          </w:p>
        </w:tc>
      </w:tr>
      <w:tr w:rsidR="00B04ED7" w:rsidRPr="00A21903" w:rsidTr="004A213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BF2671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Project Title:</w:t>
            </w:r>
            <w:r w:rsidRPr="00A21903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1B520E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Project Number</w:t>
            </w:r>
            <w:r w:rsidRPr="00A21903">
              <w:rPr>
                <w:b/>
                <w:bCs/>
                <w:sz w:val="22"/>
                <w:szCs w:val="22"/>
                <w:u w:val="single"/>
              </w:rPr>
              <w:t>:</w:t>
            </w:r>
            <w:r w:rsidRPr="00A21903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04ED7" w:rsidRPr="00A21903" w:rsidTr="004A213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BF2671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Project Leader/Manager: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1B520E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Anticipated Project Start Date:</w:t>
            </w:r>
            <w:r w:rsidRPr="00A21903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04ED7" w:rsidRPr="00A21903" w:rsidTr="004A213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BF2671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Sponsor:</w:t>
            </w:r>
            <w:r w:rsidRPr="00A21903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A21903" w:rsidRDefault="00B04ED7" w:rsidP="001B520E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Date Prepared: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04ED7" w:rsidRPr="00A21903" w:rsidTr="00B04ED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CD0F49" w:rsidRDefault="00B04ED7" w:rsidP="00BF2671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Project Risk Level:</w:t>
            </w:r>
            <w:r w:rsidRPr="00A21903">
              <w:rPr>
                <w:bCs/>
                <w:sz w:val="22"/>
                <w:szCs w:val="22"/>
              </w:rPr>
              <w:t xml:space="preserve"> </w:t>
            </w:r>
            <w:r w:rsidRPr="00A21903">
              <w:rPr>
                <w:bCs/>
                <w:i/>
                <w:sz w:val="18"/>
                <w:szCs w:val="18"/>
              </w:rPr>
              <w:t xml:space="preserve">(see: </w:t>
            </w:r>
            <w:hyperlink r:id="rId7" w:history="1">
              <w:r w:rsidR="009C1AE7">
                <w:rPr>
                  <w:rStyle w:val="Hyperlink"/>
                  <w:bCs/>
                  <w:i/>
                  <w:sz w:val="18"/>
                  <w:szCs w:val="18"/>
                </w:rPr>
                <w:t>http://www.pm.it.vt.edu/</w:t>
              </w:r>
            </w:hyperlink>
            <w:r w:rsidRPr="00A21903">
              <w:rPr>
                <w:bCs/>
                <w:i/>
                <w:sz w:val="18"/>
                <w:szCs w:val="18"/>
              </w:rPr>
              <w:t>)</w:t>
            </w:r>
            <w:r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ED7" w:rsidRPr="00B04ED7" w:rsidRDefault="00B04ED7" w:rsidP="00BF2671">
            <w:pPr>
              <w:tabs>
                <w:tab w:val="left" w:pos="5760"/>
              </w:tabs>
              <w:rPr>
                <w:bCs/>
                <w:sz w:val="22"/>
                <w:szCs w:val="22"/>
              </w:rPr>
            </w:pPr>
            <w:r w:rsidRPr="00B04ED7">
              <w:rPr>
                <w:b/>
                <w:bCs/>
                <w:sz w:val="22"/>
                <w:szCs w:val="22"/>
                <w:u w:val="single"/>
              </w:rPr>
              <w:t>Estimated Completion Date</w:t>
            </w:r>
            <w:r>
              <w:rPr>
                <w:b/>
                <w:bCs/>
                <w:sz w:val="22"/>
                <w:szCs w:val="22"/>
                <w:u w:val="single"/>
              </w:rPr>
              <w:t>: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D1358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60" w:rsidRPr="00A21903" w:rsidRDefault="00AD1358" w:rsidP="009C1AE7">
            <w:pPr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Team Members:</w:t>
            </w:r>
            <w:r w:rsidRPr="00A21903">
              <w:rPr>
                <w:sz w:val="22"/>
                <w:szCs w:val="22"/>
              </w:rPr>
              <w:t xml:space="preserve"> </w:t>
            </w:r>
            <w:r w:rsidR="00AB1860" w:rsidRPr="00A21903">
              <w:rPr>
                <w:i/>
                <w:sz w:val="18"/>
                <w:szCs w:val="18"/>
              </w:rPr>
              <w:t>(</w:t>
            </w:r>
            <w:r w:rsidR="00AB1860">
              <w:rPr>
                <w:i/>
                <w:iCs/>
                <w:sz w:val="18"/>
                <w:szCs w:val="18"/>
              </w:rPr>
              <w:t>at a minimum include the core team members</w:t>
            </w:r>
            <w:r w:rsidR="00AB1860" w:rsidRPr="00A21903">
              <w:rPr>
                <w:i/>
                <w:iCs/>
                <w:sz w:val="18"/>
                <w:szCs w:val="18"/>
              </w:rPr>
              <w:t>)</w:t>
            </w:r>
          </w:p>
          <w:p w:rsidR="00D41E1F" w:rsidRDefault="00D41E1F" w:rsidP="00D41E1F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form.</w:t>
            </w:r>
          </w:p>
          <w:p w:rsidR="00D41E1F" w:rsidRDefault="00D41E1F" w:rsidP="00AB1860">
            <w:pPr>
              <w:rPr>
                <w:sz w:val="22"/>
                <w:szCs w:val="22"/>
              </w:rPr>
            </w:pPr>
          </w:p>
          <w:p w:rsidR="00AB1860" w:rsidRPr="00A21903" w:rsidRDefault="00AB1860" w:rsidP="00AB1860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Examples of wh</w:t>
            </w:r>
            <w:r>
              <w:rPr>
                <w:sz w:val="22"/>
                <w:szCs w:val="22"/>
              </w:rPr>
              <w:t>o</w:t>
            </w:r>
            <w:r w:rsidRPr="00A21903">
              <w:rPr>
                <w:sz w:val="22"/>
                <w:szCs w:val="22"/>
              </w:rPr>
              <w:t xml:space="preserve"> could be included in the </w:t>
            </w:r>
            <w:r>
              <w:rPr>
                <w:sz w:val="22"/>
                <w:szCs w:val="22"/>
              </w:rPr>
              <w:t>Team Members</w:t>
            </w:r>
            <w:r w:rsidRPr="00A21903">
              <w:rPr>
                <w:sz w:val="22"/>
                <w:szCs w:val="22"/>
              </w:rPr>
              <w:t xml:space="preserve"> section are:</w:t>
            </w:r>
          </w:p>
          <w:p w:rsidR="00AB1860" w:rsidRDefault="00AB1860" w:rsidP="00AB1860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Note: as appropriate, include both internal (IT) and external team members.</w:t>
            </w:r>
          </w:p>
          <w:p w:rsidR="00AB1860" w:rsidRDefault="00AB1860" w:rsidP="00AB1860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be any combination of individuals, groups, teams, or organizations.</w:t>
            </w:r>
          </w:p>
          <w:p w:rsidR="00AB1860" w:rsidRPr="00A21903" w:rsidRDefault="00AB1860" w:rsidP="00AB1860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 the core team members directly responsible for project deliverables.</w:t>
            </w:r>
          </w:p>
          <w:p w:rsidR="00D41E1F" w:rsidRDefault="00AB1860" w:rsidP="00D41E1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Optionally include supporting team members who contribute to project deliverables.</w:t>
            </w:r>
          </w:p>
          <w:p w:rsidR="00AD1358" w:rsidRPr="00A21903" w:rsidRDefault="00AD1358" w:rsidP="00D41E1F">
            <w:pPr>
              <w:rPr>
                <w:sz w:val="22"/>
                <w:szCs w:val="22"/>
              </w:rPr>
            </w:pPr>
          </w:p>
        </w:tc>
      </w:tr>
      <w:tr w:rsidR="0020175E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5E" w:rsidRPr="00A21903" w:rsidRDefault="0020175E" w:rsidP="009C1AE7">
            <w:pPr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Purpose of Project:</w:t>
            </w:r>
            <w:r w:rsidRPr="00A21903">
              <w:rPr>
                <w:b/>
                <w:bCs/>
                <w:sz w:val="22"/>
                <w:szCs w:val="22"/>
              </w:rPr>
              <w:t xml:space="preserve"> </w:t>
            </w:r>
            <w:r w:rsidRPr="00A21903">
              <w:rPr>
                <w:i/>
                <w:sz w:val="18"/>
                <w:szCs w:val="18"/>
              </w:rPr>
              <w:t>(</w:t>
            </w:r>
            <w:r w:rsidRPr="00A21903">
              <w:rPr>
                <w:i/>
                <w:iCs/>
                <w:sz w:val="18"/>
                <w:szCs w:val="18"/>
              </w:rPr>
              <w:t>high-level narrative regarding</w:t>
            </w:r>
            <w:r w:rsidR="009620F9" w:rsidRPr="00A21903">
              <w:rPr>
                <w:i/>
                <w:iCs/>
                <w:sz w:val="18"/>
                <w:szCs w:val="18"/>
              </w:rPr>
              <w:t xml:space="preserve"> </w:t>
            </w:r>
            <w:r w:rsidR="00F3364F" w:rsidRPr="00A21903">
              <w:rPr>
                <w:i/>
                <w:iCs/>
                <w:sz w:val="18"/>
                <w:szCs w:val="18"/>
              </w:rPr>
              <w:t xml:space="preserve">what this project is </w:t>
            </w:r>
            <w:r w:rsidR="009620F9" w:rsidRPr="00A21903">
              <w:rPr>
                <w:i/>
                <w:iCs/>
                <w:sz w:val="18"/>
                <w:szCs w:val="18"/>
              </w:rPr>
              <w:t>expected</w:t>
            </w:r>
            <w:r w:rsidR="00F3364F" w:rsidRPr="00A21903">
              <w:rPr>
                <w:i/>
                <w:iCs/>
                <w:sz w:val="18"/>
                <w:szCs w:val="18"/>
              </w:rPr>
              <w:t xml:space="preserve"> to</w:t>
            </w:r>
            <w:r w:rsidR="009620F9" w:rsidRPr="00A21903">
              <w:rPr>
                <w:i/>
                <w:iCs/>
                <w:sz w:val="18"/>
                <w:szCs w:val="18"/>
              </w:rPr>
              <w:t xml:space="preserve"> a</w:t>
            </w:r>
            <w:r w:rsidRPr="00A21903">
              <w:rPr>
                <w:i/>
                <w:iCs/>
                <w:sz w:val="18"/>
                <w:szCs w:val="18"/>
              </w:rPr>
              <w:t>ccomplish</w:t>
            </w:r>
            <w:r w:rsidR="00F3364F" w:rsidRPr="00A21903">
              <w:rPr>
                <w:i/>
                <w:iCs/>
                <w:sz w:val="18"/>
                <w:szCs w:val="18"/>
              </w:rPr>
              <w:t xml:space="preserve"> &amp; its</w:t>
            </w:r>
            <w:r w:rsidR="006E25D6" w:rsidRPr="00A21903">
              <w:rPr>
                <w:i/>
                <w:iCs/>
                <w:sz w:val="18"/>
                <w:szCs w:val="18"/>
              </w:rPr>
              <w:t xml:space="preserve"> benefits</w:t>
            </w:r>
            <w:r w:rsidRPr="00A21903">
              <w:rPr>
                <w:i/>
                <w:iCs/>
                <w:sz w:val="18"/>
                <w:szCs w:val="18"/>
              </w:rPr>
              <w:t>)</w:t>
            </w:r>
          </w:p>
          <w:p w:rsidR="00D41E1F" w:rsidRDefault="00D41E1F" w:rsidP="00D41E1F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form.</w:t>
            </w:r>
          </w:p>
          <w:p w:rsidR="00D41E1F" w:rsidRDefault="00D41E1F">
            <w:pPr>
              <w:rPr>
                <w:sz w:val="22"/>
                <w:szCs w:val="22"/>
              </w:rPr>
            </w:pPr>
          </w:p>
          <w:p w:rsidR="0020175E" w:rsidRPr="00A21903" w:rsidRDefault="00B74A5A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Examples of what could be included in </w:t>
            </w:r>
            <w:r w:rsidR="002E2195" w:rsidRPr="00A21903">
              <w:rPr>
                <w:sz w:val="22"/>
                <w:szCs w:val="22"/>
              </w:rPr>
              <w:t>the Purpose of Project</w:t>
            </w:r>
            <w:r w:rsidRPr="00A21903">
              <w:rPr>
                <w:sz w:val="22"/>
                <w:szCs w:val="22"/>
              </w:rPr>
              <w:t xml:space="preserve"> section are:</w:t>
            </w:r>
          </w:p>
          <w:p w:rsidR="0020175E" w:rsidRPr="00A21903" w:rsidRDefault="00485986" w:rsidP="00B74A5A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 a c</w:t>
            </w:r>
            <w:r w:rsidR="00947DA1" w:rsidRPr="00A21903">
              <w:rPr>
                <w:sz w:val="22"/>
                <w:szCs w:val="22"/>
              </w:rPr>
              <w:t>oncise goal statement</w:t>
            </w:r>
            <w:r>
              <w:rPr>
                <w:sz w:val="22"/>
                <w:szCs w:val="22"/>
              </w:rPr>
              <w:t>.</w:t>
            </w:r>
          </w:p>
          <w:p w:rsidR="002E2195" w:rsidRPr="00A21903" w:rsidRDefault="002E2195" w:rsidP="00B74A5A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What is being accomplished?</w:t>
            </w:r>
          </w:p>
          <w:p w:rsidR="002E2195" w:rsidRPr="00A21903" w:rsidRDefault="002E2195" w:rsidP="00B74A5A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What are the major benefits expected from this project?</w:t>
            </w:r>
          </w:p>
          <w:p w:rsidR="0020175E" w:rsidRPr="00A21903" w:rsidRDefault="0020175E" w:rsidP="00F3364F">
            <w:pPr>
              <w:rPr>
                <w:sz w:val="22"/>
                <w:szCs w:val="22"/>
              </w:rPr>
            </w:pPr>
          </w:p>
        </w:tc>
      </w:tr>
      <w:tr w:rsidR="0020175E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5E" w:rsidRPr="00A21903" w:rsidRDefault="0020175E" w:rsidP="009C1AE7">
            <w:pPr>
              <w:spacing w:before="120" w:after="120"/>
              <w:rPr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Background</w:t>
            </w:r>
            <w:r w:rsidRPr="00A21903">
              <w:rPr>
                <w:b/>
                <w:bCs/>
                <w:sz w:val="22"/>
                <w:szCs w:val="22"/>
              </w:rPr>
              <w:t>:</w:t>
            </w:r>
            <w:r w:rsidRPr="00A21903">
              <w:rPr>
                <w:sz w:val="22"/>
                <w:szCs w:val="22"/>
              </w:rPr>
              <w:t xml:space="preserve"> </w:t>
            </w:r>
            <w:r w:rsidRPr="00A21903">
              <w:rPr>
                <w:i/>
                <w:iCs/>
                <w:sz w:val="18"/>
                <w:szCs w:val="18"/>
              </w:rPr>
              <w:t xml:space="preserve">(brief narrative regarding what led to this project </w:t>
            </w:r>
            <w:r w:rsidR="005E179C" w:rsidRPr="00A21903">
              <w:rPr>
                <w:i/>
                <w:iCs/>
                <w:sz w:val="18"/>
                <w:szCs w:val="18"/>
              </w:rPr>
              <w:t>proposal</w:t>
            </w:r>
            <w:r w:rsidRPr="00A21903">
              <w:rPr>
                <w:i/>
                <w:iCs/>
                <w:sz w:val="18"/>
                <w:szCs w:val="18"/>
              </w:rPr>
              <w:t>)</w:t>
            </w:r>
          </w:p>
          <w:p w:rsidR="00D41E1F" w:rsidRDefault="00D41E1F" w:rsidP="00D41E1F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form.</w:t>
            </w:r>
          </w:p>
          <w:p w:rsidR="00D41E1F" w:rsidRDefault="00D41E1F">
            <w:pPr>
              <w:rPr>
                <w:sz w:val="22"/>
                <w:szCs w:val="22"/>
              </w:rPr>
            </w:pPr>
          </w:p>
          <w:p w:rsidR="0020175E" w:rsidRPr="00A21903" w:rsidRDefault="002E2195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Examples of what could be included in the Background section are:</w:t>
            </w:r>
          </w:p>
          <w:p w:rsidR="00227C2C" w:rsidRPr="00A21903" w:rsidRDefault="006152F2" w:rsidP="00227C2C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 b</w:t>
            </w:r>
            <w:r w:rsidR="002E2195" w:rsidRPr="00A21903">
              <w:rPr>
                <w:sz w:val="22"/>
                <w:szCs w:val="22"/>
              </w:rPr>
              <w:t xml:space="preserve">rief </w:t>
            </w:r>
            <w:r>
              <w:rPr>
                <w:sz w:val="22"/>
                <w:szCs w:val="22"/>
              </w:rPr>
              <w:t xml:space="preserve">project </w:t>
            </w:r>
            <w:r w:rsidR="002E2195" w:rsidRPr="00A21903">
              <w:rPr>
                <w:sz w:val="22"/>
                <w:szCs w:val="22"/>
              </w:rPr>
              <w:t>history</w:t>
            </w:r>
            <w:r w:rsidR="00227C2C" w:rsidRPr="00A21903">
              <w:rPr>
                <w:sz w:val="22"/>
                <w:szCs w:val="22"/>
              </w:rPr>
              <w:t>.</w:t>
            </w:r>
          </w:p>
          <w:p w:rsidR="002E2195" w:rsidRPr="00A21903" w:rsidRDefault="00227C2C" w:rsidP="00227C2C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J</w:t>
            </w:r>
            <w:r w:rsidR="00947DA1" w:rsidRPr="00A21903">
              <w:rPr>
                <w:sz w:val="22"/>
                <w:szCs w:val="22"/>
              </w:rPr>
              <w:t>ustification of why this project should be done</w:t>
            </w:r>
            <w:r w:rsidR="00541BCB" w:rsidRPr="00A21903">
              <w:rPr>
                <w:sz w:val="22"/>
                <w:szCs w:val="22"/>
              </w:rPr>
              <w:t>.</w:t>
            </w:r>
          </w:p>
          <w:p w:rsidR="0055376C" w:rsidRPr="00A21903" w:rsidRDefault="00947DA1" w:rsidP="009C19BE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What are the expected consequences of this project</w:t>
            </w:r>
            <w:r w:rsidR="002E2195" w:rsidRPr="00A21903">
              <w:rPr>
                <w:sz w:val="22"/>
                <w:szCs w:val="22"/>
              </w:rPr>
              <w:t>?</w:t>
            </w:r>
          </w:p>
          <w:p w:rsidR="00947DA1" w:rsidRPr="00A21903" w:rsidRDefault="00947DA1" w:rsidP="002E2195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What makes this project unique or special?</w:t>
            </w:r>
          </w:p>
          <w:p w:rsidR="0020175E" w:rsidRPr="00A21903" w:rsidRDefault="0020175E">
            <w:pPr>
              <w:rPr>
                <w:sz w:val="22"/>
                <w:szCs w:val="22"/>
              </w:rPr>
            </w:pPr>
          </w:p>
        </w:tc>
      </w:tr>
      <w:tr w:rsidR="0020175E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5E" w:rsidRPr="00A21903" w:rsidRDefault="0020175E" w:rsidP="009C1AE7">
            <w:pPr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Deliverables</w:t>
            </w:r>
            <w:r w:rsidRPr="00A21903">
              <w:rPr>
                <w:b/>
                <w:bCs/>
                <w:sz w:val="22"/>
                <w:szCs w:val="22"/>
              </w:rPr>
              <w:t>:</w:t>
            </w:r>
            <w:r w:rsidRPr="00A21903">
              <w:rPr>
                <w:sz w:val="22"/>
                <w:szCs w:val="22"/>
              </w:rPr>
              <w:t xml:space="preserve"> </w:t>
            </w:r>
            <w:r w:rsidRPr="00A21903">
              <w:rPr>
                <w:i/>
                <w:iCs/>
                <w:sz w:val="18"/>
                <w:szCs w:val="18"/>
              </w:rPr>
              <w:t>(a sampling of key deliverables)</w:t>
            </w:r>
          </w:p>
          <w:p w:rsidR="00D41E1F" w:rsidRDefault="00D41E1F" w:rsidP="00924896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</w:t>
            </w:r>
            <w:r w:rsidR="00924896">
              <w:rPr>
                <w:sz w:val="22"/>
                <w:szCs w:val="22"/>
              </w:rPr>
              <w:t xml:space="preserve">, </w:t>
            </w:r>
            <w:r w:rsidR="009C1AE7">
              <w:rPr>
                <w:sz w:val="22"/>
                <w:szCs w:val="22"/>
              </w:rPr>
              <w:t xml:space="preserve">the </w:t>
            </w:r>
            <w:r w:rsidR="0092489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roject </w:t>
            </w:r>
            <w:r w:rsidR="0092489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lan</w:t>
            </w:r>
            <w:r w:rsidR="00924896">
              <w:rPr>
                <w:sz w:val="22"/>
                <w:szCs w:val="22"/>
              </w:rPr>
              <w:t xml:space="preserve">, and the </w:t>
            </w:r>
            <w:r w:rsidR="00924896" w:rsidRPr="00924896">
              <w:rPr>
                <w:sz w:val="22"/>
                <w:szCs w:val="22"/>
              </w:rPr>
              <w:t>IT Project Quality Management Plan</w:t>
            </w:r>
            <w:r w:rsidR="004D5C8E">
              <w:rPr>
                <w:sz w:val="22"/>
                <w:szCs w:val="22"/>
              </w:rPr>
              <w:t>.</w:t>
            </w:r>
          </w:p>
          <w:p w:rsidR="00D41E1F" w:rsidRDefault="00D41E1F">
            <w:pPr>
              <w:rPr>
                <w:sz w:val="22"/>
                <w:szCs w:val="22"/>
              </w:rPr>
            </w:pPr>
          </w:p>
          <w:p w:rsidR="0020175E" w:rsidRPr="00A21903" w:rsidRDefault="00947DA1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Examples of what could be included in the Deliverables section are:</w:t>
            </w:r>
          </w:p>
          <w:p w:rsidR="00947DA1" w:rsidRPr="00A21903" w:rsidRDefault="00485986" w:rsidP="00947DA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the m</w:t>
            </w:r>
            <w:r w:rsidR="00541BCB" w:rsidRPr="00A21903">
              <w:rPr>
                <w:sz w:val="22"/>
                <w:szCs w:val="22"/>
              </w:rPr>
              <w:t>ajor</w:t>
            </w:r>
            <w:r w:rsidR="00947DA1" w:rsidRPr="00A21903">
              <w:rPr>
                <w:sz w:val="22"/>
                <w:szCs w:val="22"/>
              </w:rPr>
              <w:t xml:space="preserve"> outputs</w:t>
            </w:r>
            <w:r w:rsidR="00541BCB" w:rsidRPr="00A21903">
              <w:rPr>
                <w:sz w:val="22"/>
                <w:szCs w:val="22"/>
              </w:rPr>
              <w:t xml:space="preserve"> of the project</w:t>
            </w:r>
            <w:r w:rsidR="007F060A">
              <w:rPr>
                <w:sz w:val="22"/>
                <w:szCs w:val="22"/>
              </w:rPr>
              <w:t>,</w:t>
            </w:r>
            <w:r w:rsidR="00541BCB" w:rsidRPr="00A219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includ</w:t>
            </w:r>
            <w:r w:rsidR="007F060A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quantities?</w:t>
            </w:r>
          </w:p>
          <w:p w:rsidR="00947DA1" w:rsidRPr="00A21903" w:rsidRDefault="00485986" w:rsidP="00947DA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m</w:t>
            </w:r>
            <w:r w:rsidR="00541BCB" w:rsidRPr="00A21903">
              <w:rPr>
                <w:sz w:val="22"/>
                <w:szCs w:val="22"/>
              </w:rPr>
              <w:t xml:space="preserve">easures of </w:t>
            </w:r>
            <w:r>
              <w:rPr>
                <w:sz w:val="22"/>
                <w:szCs w:val="22"/>
              </w:rPr>
              <w:t>project success?</w:t>
            </w:r>
          </w:p>
          <w:p w:rsidR="00947DA1" w:rsidRDefault="00947DA1" w:rsidP="00947DA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What </w:t>
            </w:r>
            <w:r w:rsidR="00541BCB" w:rsidRPr="00A21903">
              <w:rPr>
                <w:sz w:val="22"/>
                <w:szCs w:val="22"/>
              </w:rPr>
              <w:t>is promised to the “customer”</w:t>
            </w:r>
            <w:r w:rsidR="0007050A" w:rsidRPr="00A21903">
              <w:rPr>
                <w:sz w:val="22"/>
                <w:szCs w:val="22"/>
              </w:rPr>
              <w:t>?</w:t>
            </w:r>
          </w:p>
          <w:p w:rsidR="003A6692" w:rsidRPr="00A21903" w:rsidRDefault="003A6692" w:rsidP="00947DA1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attach a software requirements specification document.</w:t>
            </w:r>
          </w:p>
          <w:p w:rsidR="0020175E" w:rsidRPr="00A21903" w:rsidRDefault="0020175E">
            <w:pPr>
              <w:rPr>
                <w:sz w:val="22"/>
                <w:szCs w:val="22"/>
              </w:rPr>
            </w:pPr>
          </w:p>
        </w:tc>
      </w:tr>
      <w:tr w:rsidR="00F3364F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64F" w:rsidRPr="00A21903" w:rsidRDefault="00F3364F" w:rsidP="009C1AE7">
            <w:pPr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Stakeholders</w:t>
            </w:r>
            <w:r w:rsidRPr="00A21903">
              <w:rPr>
                <w:b/>
                <w:bCs/>
                <w:sz w:val="22"/>
                <w:szCs w:val="22"/>
              </w:rPr>
              <w:t>:</w:t>
            </w:r>
            <w:r w:rsidRPr="00A21903">
              <w:rPr>
                <w:sz w:val="22"/>
                <w:szCs w:val="22"/>
              </w:rPr>
              <w:t xml:space="preserve"> </w:t>
            </w:r>
            <w:r w:rsidRPr="00A21903">
              <w:rPr>
                <w:i/>
                <w:iCs/>
                <w:sz w:val="18"/>
                <w:szCs w:val="18"/>
              </w:rPr>
              <w:t>(</w:t>
            </w:r>
            <w:r w:rsidR="003B5AEA" w:rsidRPr="00A21903">
              <w:rPr>
                <w:i/>
                <w:iCs/>
                <w:sz w:val="18"/>
                <w:szCs w:val="18"/>
              </w:rPr>
              <w:t>those involved in or who may be affected by project activities</w:t>
            </w:r>
            <w:r w:rsidRPr="00A21903">
              <w:rPr>
                <w:i/>
                <w:iCs/>
                <w:sz w:val="18"/>
                <w:szCs w:val="18"/>
              </w:rPr>
              <w:t>)</w:t>
            </w:r>
          </w:p>
          <w:p w:rsidR="00D41E1F" w:rsidRDefault="00D41E1F" w:rsidP="00924896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</w:t>
            </w:r>
            <w:r w:rsidR="00924896">
              <w:rPr>
                <w:sz w:val="22"/>
                <w:szCs w:val="22"/>
              </w:rPr>
              <w:t xml:space="preserve"> and the </w:t>
            </w:r>
            <w:r w:rsidR="00924896" w:rsidRPr="00924896">
              <w:rPr>
                <w:sz w:val="22"/>
                <w:szCs w:val="22"/>
              </w:rPr>
              <w:t>IT Project Resources and Staffing Plan</w:t>
            </w:r>
            <w:r w:rsidR="00924896">
              <w:rPr>
                <w:sz w:val="22"/>
                <w:szCs w:val="22"/>
              </w:rPr>
              <w:t>.</w:t>
            </w:r>
          </w:p>
          <w:p w:rsidR="00D41E1F" w:rsidRDefault="00D41E1F" w:rsidP="00F3364F">
            <w:pPr>
              <w:rPr>
                <w:sz w:val="22"/>
                <w:szCs w:val="22"/>
              </w:rPr>
            </w:pPr>
          </w:p>
          <w:p w:rsidR="00F3364F" w:rsidRPr="00A21903" w:rsidRDefault="00F3364F" w:rsidP="00F3364F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Examples of what could be included in the </w:t>
            </w:r>
            <w:r w:rsidR="003B5AEA" w:rsidRPr="00A21903">
              <w:rPr>
                <w:sz w:val="22"/>
                <w:szCs w:val="22"/>
              </w:rPr>
              <w:t>Stakeholders</w:t>
            </w:r>
            <w:r w:rsidRPr="00A21903">
              <w:rPr>
                <w:sz w:val="22"/>
                <w:szCs w:val="22"/>
              </w:rPr>
              <w:t xml:space="preserve"> section are:</w:t>
            </w:r>
          </w:p>
          <w:p w:rsidR="00F3364F" w:rsidRPr="00A21903" w:rsidRDefault="009C19BE" w:rsidP="00F3364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List all internal (IT) teams affected by the project</w:t>
            </w:r>
            <w:r w:rsidR="00BB031A">
              <w:rPr>
                <w:sz w:val="22"/>
                <w:szCs w:val="22"/>
              </w:rPr>
              <w:t xml:space="preserve"> (e.g., 4Help, DAA, CNS</w:t>
            </w:r>
            <w:r w:rsidR="00A96912" w:rsidRPr="00A21903">
              <w:rPr>
                <w:sz w:val="22"/>
                <w:szCs w:val="22"/>
              </w:rPr>
              <w:t>, OCS</w:t>
            </w:r>
            <w:r w:rsidR="0077351A" w:rsidRPr="00A21903">
              <w:rPr>
                <w:sz w:val="22"/>
                <w:szCs w:val="22"/>
              </w:rPr>
              <w:t>, AIS</w:t>
            </w:r>
            <w:r w:rsidR="00A96912" w:rsidRPr="00A21903">
              <w:rPr>
                <w:sz w:val="22"/>
                <w:szCs w:val="22"/>
              </w:rPr>
              <w:t>…)</w:t>
            </w:r>
          </w:p>
          <w:p w:rsidR="00F3364F" w:rsidRDefault="009C19BE" w:rsidP="009C19BE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List university non-IT, individuals or organizations, involved in or affected by the project</w:t>
            </w:r>
            <w:r w:rsidR="00F3364F" w:rsidRPr="00A21903">
              <w:rPr>
                <w:sz w:val="22"/>
                <w:szCs w:val="22"/>
              </w:rPr>
              <w:t>.</w:t>
            </w:r>
          </w:p>
          <w:p w:rsidR="003D5CBB" w:rsidRPr="00A21903" w:rsidRDefault="003D5CBB" w:rsidP="009C19BE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Steering committee members.</w:t>
            </w:r>
          </w:p>
          <w:p w:rsidR="00BF2671" w:rsidRPr="00A21903" w:rsidRDefault="00227C2C" w:rsidP="00227C2C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List other stakeholders and i</w:t>
            </w:r>
            <w:r w:rsidR="00BF2671" w:rsidRPr="00A21903">
              <w:rPr>
                <w:sz w:val="22"/>
                <w:szCs w:val="22"/>
              </w:rPr>
              <w:t>dentify customers of this project or service.</w:t>
            </w:r>
          </w:p>
          <w:p w:rsidR="00BD6CD5" w:rsidRPr="00A21903" w:rsidRDefault="00BD6CD5" w:rsidP="00227C2C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Please see </w:t>
            </w:r>
            <w:hyperlink w:anchor="_Addendum_1" w:history="1">
              <w:r w:rsidRPr="00A21903">
                <w:rPr>
                  <w:rStyle w:val="Hyperlink"/>
                  <w:sz w:val="22"/>
                  <w:szCs w:val="22"/>
                </w:rPr>
                <w:t>Adde</w:t>
              </w:r>
              <w:r w:rsidRPr="00A21903">
                <w:rPr>
                  <w:rStyle w:val="Hyperlink"/>
                  <w:sz w:val="22"/>
                  <w:szCs w:val="22"/>
                </w:rPr>
                <w:t>n</w:t>
              </w:r>
              <w:r w:rsidRPr="00A21903">
                <w:rPr>
                  <w:rStyle w:val="Hyperlink"/>
                  <w:sz w:val="22"/>
                  <w:szCs w:val="22"/>
                </w:rPr>
                <w:t>dum 1</w:t>
              </w:r>
            </w:hyperlink>
            <w:r w:rsidRPr="00A21903">
              <w:rPr>
                <w:sz w:val="22"/>
                <w:szCs w:val="22"/>
              </w:rPr>
              <w:t xml:space="preserve"> for a thorough list of potential project stakeholders.</w:t>
            </w:r>
          </w:p>
          <w:p w:rsidR="00F3364F" w:rsidRPr="00CD0F49" w:rsidRDefault="00F3364F" w:rsidP="00BD6CD5">
            <w:pPr>
              <w:rPr>
                <w:bCs/>
                <w:sz w:val="22"/>
                <w:szCs w:val="22"/>
              </w:rPr>
            </w:pPr>
          </w:p>
        </w:tc>
      </w:tr>
      <w:tr w:rsidR="0020175E" w:rsidRPr="00A21903" w:rsidTr="00AB1860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0175E" w:rsidRPr="00A21903" w:rsidRDefault="002D7A11" w:rsidP="009C1AE7">
            <w:pPr>
              <w:spacing w:before="120" w:after="120"/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Resource Re</w:t>
            </w:r>
            <w:r w:rsidR="0020175E" w:rsidRPr="00A21903">
              <w:rPr>
                <w:b/>
                <w:bCs/>
                <w:sz w:val="22"/>
                <w:szCs w:val="22"/>
                <w:u w:val="single"/>
              </w:rPr>
              <w:t>quirements</w:t>
            </w:r>
            <w:r w:rsidR="0020175E" w:rsidRPr="00A21903">
              <w:rPr>
                <w:b/>
                <w:bCs/>
                <w:sz w:val="22"/>
                <w:szCs w:val="22"/>
              </w:rPr>
              <w:t>:</w:t>
            </w:r>
            <w:r w:rsidR="0020175E" w:rsidRPr="00A21903">
              <w:rPr>
                <w:sz w:val="22"/>
                <w:szCs w:val="22"/>
              </w:rPr>
              <w:t xml:space="preserve"> </w:t>
            </w:r>
            <w:r w:rsidR="001C049F" w:rsidRPr="00A21903">
              <w:rPr>
                <w:i/>
                <w:iCs/>
                <w:sz w:val="18"/>
                <w:szCs w:val="18"/>
              </w:rPr>
              <w:t>(</w:t>
            </w:r>
            <w:r w:rsidR="0020175E" w:rsidRPr="00A21903">
              <w:rPr>
                <w:i/>
                <w:iCs/>
                <w:sz w:val="18"/>
                <w:szCs w:val="18"/>
              </w:rPr>
              <w:t xml:space="preserve">resources </w:t>
            </w:r>
            <w:r w:rsidR="0089335B" w:rsidRPr="00A21903">
              <w:rPr>
                <w:i/>
                <w:iCs/>
                <w:sz w:val="18"/>
                <w:szCs w:val="18"/>
              </w:rPr>
              <w:t xml:space="preserve">likely to be required, </w:t>
            </w:r>
            <w:r w:rsidR="002606B4" w:rsidRPr="00A21903">
              <w:rPr>
                <w:i/>
                <w:iCs/>
                <w:sz w:val="18"/>
                <w:szCs w:val="18"/>
              </w:rPr>
              <w:t>an estimated timeline</w:t>
            </w:r>
            <w:r w:rsidR="00F32D68" w:rsidRPr="00A21903">
              <w:rPr>
                <w:i/>
                <w:iCs/>
                <w:sz w:val="18"/>
                <w:szCs w:val="18"/>
              </w:rPr>
              <w:t>,</w:t>
            </w:r>
            <w:r w:rsidR="0089335B" w:rsidRPr="00A21903">
              <w:rPr>
                <w:i/>
                <w:iCs/>
                <w:sz w:val="18"/>
                <w:szCs w:val="18"/>
              </w:rPr>
              <w:t xml:space="preserve"> costs</w:t>
            </w:r>
            <w:r w:rsidR="00F32D68" w:rsidRPr="00A21903">
              <w:rPr>
                <w:i/>
                <w:iCs/>
                <w:sz w:val="18"/>
                <w:szCs w:val="18"/>
              </w:rPr>
              <w:t xml:space="preserve"> &amp;</w:t>
            </w:r>
            <w:r w:rsidR="00952938" w:rsidRPr="00A21903">
              <w:rPr>
                <w:i/>
                <w:iCs/>
                <w:sz w:val="18"/>
                <w:szCs w:val="18"/>
              </w:rPr>
              <w:t xml:space="preserve"> potential project boundaries</w:t>
            </w:r>
            <w:r w:rsidR="0020175E" w:rsidRPr="00A21903">
              <w:rPr>
                <w:i/>
                <w:iCs/>
                <w:sz w:val="18"/>
                <w:szCs w:val="18"/>
              </w:rPr>
              <w:t>)</w:t>
            </w:r>
          </w:p>
          <w:p w:rsidR="00D41E1F" w:rsidRDefault="00D41E1F" w:rsidP="00924896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appropriate, include information from the IT Project Initiation form</w:t>
            </w:r>
            <w:r w:rsidR="00924896">
              <w:rPr>
                <w:sz w:val="22"/>
                <w:szCs w:val="22"/>
              </w:rPr>
              <w:t xml:space="preserve">, </w:t>
            </w:r>
            <w:r w:rsidR="009C1AE7">
              <w:rPr>
                <w:sz w:val="22"/>
                <w:szCs w:val="22"/>
              </w:rPr>
              <w:t xml:space="preserve">the </w:t>
            </w:r>
            <w:r w:rsidR="00924896" w:rsidRPr="00924896">
              <w:rPr>
                <w:sz w:val="22"/>
                <w:szCs w:val="22"/>
              </w:rPr>
              <w:t>IT Project Resources and Staffing Plan</w:t>
            </w:r>
            <w:r w:rsidR="00924896">
              <w:rPr>
                <w:sz w:val="22"/>
                <w:szCs w:val="22"/>
              </w:rPr>
              <w:t xml:space="preserve">, </w:t>
            </w:r>
            <w:r w:rsidR="009C1AE7">
              <w:rPr>
                <w:sz w:val="22"/>
                <w:szCs w:val="22"/>
              </w:rPr>
              <w:t xml:space="preserve">the </w:t>
            </w:r>
            <w:r w:rsidR="00924896" w:rsidRPr="00924896">
              <w:rPr>
                <w:sz w:val="22"/>
                <w:szCs w:val="22"/>
              </w:rPr>
              <w:t>IT Project Purchases and Acquisitions Plan</w:t>
            </w:r>
            <w:r w:rsidR="00924896">
              <w:rPr>
                <w:sz w:val="22"/>
                <w:szCs w:val="22"/>
              </w:rPr>
              <w:t xml:space="preserve">, and the </w:t>
            </w:r>
            <w:r w:rsidR="00924896" w:rsidRPr="00924896">
              <w:rPr>
                <w:sz w:val="22"/>
                <w:szCs w:val="22"/>
              </w:rPr>
              <w:t>IT Project Budget Plan</w:t>
            </w:r>
            <w:r w:rsidR="00924896">
              <w:rPr>
                <w:sz w:val="22"/>
                <w:szCs w:val="22"/>
              </w:rPr>
              <w:t>.</w:t>
            </w:r>
          </w:p>
          <w:p w:rsidR="00D41E1F" w:rsidRDefault="00D41E1F">
            <w:pPr>
              <w:rPr>
                <w:sz w:val="22"/>
                <w:szCs w:val="22"/>
              </w:rPr>
            </w:pPr>
          </w:p>
          <w:p w:rsidR="0020175E" w:rsidRPr="00A21903" w:rsidRDefault="00541BCB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Examples of what cou</w:t>
            </w:r>
            <w:r w:rsidR="002D7A11">
              <w:rPr>
                <w:sz w:val="22"/>
                <w:szCs w:val="22"/>
              </w:rPr>
              <w:t>ld be included in the Resource R</w:t>
            </w:r>
            <w:r w:rsidRPr="00A21903">
              <w:rPr>
                <w:sz w:val="22"/>
                <w:szCs w:val="22"/>
              </w:rPr>
              <w:t>equirements section are:</w:t>
            </w:r>
          </w:p>
          <w:p w:rsidR="00244930" w:rsidRPr="00A21903" w:rsidRDefault="00B33929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Benefit/</w:t>
            </w:r>
            <w:r w:rsidR="00244930" w:rsidRPr="00A21903">
              <w:rPr>
                <w:sz w:val="22"/>
                <w:szCs w:val="22"/>
              </w:rPr>
              <w:t>Cost Analysis</w:t>
            </w:r>
            <w:r w:rsidR="00731726" w:rsidRPr="00A21903">
              <w:rPr>
                <w:sz w:val="22"/>
                <w:szCs w:val="22"/>
              </w:rPr>
              <w:t xml:space="preserve"> (not necessarily monetary)</w:t>
            </w:r>
          </w:p>
          <w:p w:rsidR="003C3943" w:rsidRPr="00A21903" w:rsidRDefault="0089335B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Estimated </w:t>
            </w:r>
            <w:r w:rsidR="009964A4">
              <w:rPr>
                <w:sz w:val="22"/>
                <w:szCs w:val="22"/>
              </w:rPr>
              <w:t xml:space="preserve">life cycle </w:t>
            </w:r>
            <w:r w:rsidRPr="00A21903">
              <w:rPr>
                <w:sz w:val="22"/>
                <w:szCs w:val="22"/>
              </w:rPr>
              <w:t>costs</w:t>
            </w:r>
            <w:r w:rsidR="00244930" w:rsidRPr="00A21903">
              <w:rPr>
                <w:sz w:val="22"/>
                <w:szCs w:val="22"/>
              </w:rPr>
              <w:t xml:space="preserve"> to include</w:t>
            </w:r>
            <w:r w:rsidR="00A5226D" w:rsidRPr="00A21903">
              <w:rPr>
                <w:sz w:val="22"/>
                <w:szCs w:val="22"/>
              </w:rPr>
              <w:t>,</w:t>
            </w:r>
            <w:r w:rsidR="00244930" w:rsidRPr="00A21903">
              <w:rPr>
                <w:sz w:val="22"/>
                <w:szCs w:val="22"/>
              </w:rPr>
              <w:t xml:space="preserve"> </w:t>
            </w:r>
            <w:r w:rsidR="00A5226D" w:rsidRPr="00A21903">
              <w:rPr>
                <w:sz w:val="22"/>
                <w:szCs w:val="22"/>
              </w:rPr>
              <w:t xml:space="preserve">e.g., </w:t>
            </w:r>
            <w:r w:rsidR="009964A4">
              <w:rPr>
                <w:sz w:val="22"/>
                <w:szCs w:val="22"/>
              </w:rPr>
              <w:t xml:space="preserve">costs to implement the product or service; </w:t>
            </w:r>
            <w:r w:rsidR="00AD1358" w:rsidRPr="00A21903">
              <w:rPr>
                <w:sz w:val="22"/>
                <w:szCs w:val="22"/>
              </w:rPr>
              <w:t xml:space="preserve">ongoing </w:t>
            </w:r>
            <w:r w:rsidR="00A5226D" w:rsidRPr="00A21903">
              <w:rPr>
                <w:sz w:val="22"/>
                <w:szCs w:val="22"/>
              </w:rPr>
              <w:t xml:space="preserve">production </w:t>
            </w:r>
            <w:r w:rsidR="00AD1358" w:rsidRPr="00A21903">
              <w:rPr>
                <w:sz w:val="22"/>
                <w:szCs w:val="22"/>
              </w:rPr>
              <w:t>costs</w:t>
            </w:r>
            <w:r w:rsidR="00515784">
              <w:rPr>
                <w:sz w:val="22"/>
                <w:szCs w:val="22"/>
              </w:rPr>
              <w:t xml:space="preserve">; procurements, such as, </w:t>
            </w:r>
            <w:r w:rsidR="00515784" w:rsidRPr="00A21903">
              <w:rPr>
                <w:sz w:val="22"/>
                <w:szCs w:val="22"/>
              </w:rPr>
              <w:t>maj</w:t>
            </w:r>
            <w:r w:rsidR="00515784">
              <w:rPr>
                <w:sz w:val="22"/>
                <w:szCs w:val="22"/>
              </w:rPr>
              <w:t>or hardware/software purchases</w:t>
            </w:r>
            <w:r w:rsidR="00A5226D" w:rsidRPr="00A21903">
              <w:rPr>
                <w:sz w:val="22"/>
                <w:szCs w:val="22"/>
              </w:rPr>
              <w:t>.</w:t>
            </w:r>
            <w:r w:rsidR="000B7041">
              <w:rPr>
                <w:sz w:val="22"/>
                <w:szCs w:val="22"/>
              </w:rPr>
              <w:t xml:space="preserve"> Use </w:t>
            </w:r>
            <w:r w:rsidR="00AB1860">
              <w:rPr>
                <w:sz w:val="22"/>
                <w:szCs w:val="22"/>
              </w:rPr>
              <w:t xml:space="preserve">the </w:t>
            </w:r>
            <w:r w:rsidR="00E70588">
              <w:rPr>
                <w:sz w:val="22"/>
                <w:szCs w:val="22"/>
              </w:rPr>
              <w:t xml:space="preserve">life cycle cost </w:t>
            </w:r>
            <w:r w:rsidR="0083347D">
              <w:rPr>
                <w:sz w:val="22"/>
                <w:szCs w:val="22"/>
              </w:rPr>
              <w:t>summary table</w:t>
            </w:r>
            <w:r w:rsidR="00E70588">
              <w:rPr>
                <w:sz w:val="22"/>
                <w:szCs w:val="22"/>
              </w:rPr>
              <w:t xml:space="preserve"> below</w:t>
            </w:r>
            <w:r w:rsidR="000B7041">
              <w:rPr>
                <w:sz w:val="22"/>
                <w:szCs w:val="22"/>
              </w:rPr>
              <w:t>.</w:t>
            </w:r>
          </w:p>
          <w:p w:rsidR="00235E82" w:rsidRPr="00A21903" w:rsidRDefault="00235E82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Estimated data storage requirements and costs.</w:t>
            </w:r>
          </w:p>
          <w:p w:rsidR="00235E82" w:rsidRPr="00A21903" w:rsidRDefault="00E70588" w:rsidP="00235E8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Cross-organizational</w:t>
            </w:r>
            <w:r w:rsidR="00235E82" w:rsidRPr="00A21903">
              <w:rPr>
                <w:sz w:val="22"/>
                <w:szCs w:val="22"/>
              </w:rPr>
              <w:t xml:space="preserve"> personnel requirements.</w:t>
            </w:r>
          </w:p>
          <w:p w:rsidR="00235E82" w:rsidRPr="00A21903" w:rsidRDefault="00235E82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Estimated training needs and costs.</w:t>
            </w:r>
          </w:p>
          <w:p w:rsidR="00212DAA" w:rsidRPr="00A21903" w:rsidRDefault="00212DAA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Broad timeline including project start, </w:t>
            </w:r>
            <w:r w:rsidR="00485986" w:rsidRPr="00A21903">
              <w:rPr>
                <w:sz w:val="22"/>
                <w:szCs w:val="22"/>
              </w:rPr>
              <w:t>finish,</w:t>
            </w:r>
            <w:r w:rsidRPr="00A21903">
              <w:rPr>
                <w:sz w:val="22"/>
                <w:szCs w:val="22"/>
              </w:rPr>
              <w:t xml:space="preserve"> and major milestones.</w:t>
            </w:r>
          </w:p>
          <w:p w:rsidR="00A5226D" w:rsidRPr="00A21903" w:rsidRDefault="003C28B3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Identify </w:t>
            </w:r>
            <w:r w:rsidR="00A5226D" w:rsidRPr="00A21903">
              <w:rPr>
                <w:sz w:val="22"/>
                <w:szCs w:val="22"/>
              </w:rPr>
              <w:t>implementation schedule conflicts</w:t>
            </w:r>
            <w:r w:rsidRPr="00A21903">
              <w:rPr>
                <w:sz w:val="22"/>
                <w:szCs w:val="22"/>
              </w:rPr>
              <w:t xml:space="preserve"> through use of the</w:t>
            </w:r>
            <w:r w:rsidR="00A5226D" w:rsidRPr="00A21903">
              <w:rPr>
                <w:sz w:val="22"/>
                <w:szCs w:val="22"/>
              </w:rPr>
              <w:t xml:space="preserve"> </w:t>
            </w:r>
            <w:hyperlink r:id="rId8" w:history="1">
              <w:r w:rsidR="00A5226D" w:rsidRPr="00A21903">
                <w:rPr>
                  <w:rStyle w:val="Hyperlink"/>
                  <w:sz w:val="22"/>
                  <w:szCs w:val="22"/>
                </w:rPr>
                <w:t>IT Critical Dates Calendar</w:t>
              </w:r>
            </w:hyperlink>
            <w:r w:rsidR="00A5226D" w:rsidRPr="00A21903">
              <w:rPr>
                <w:sz w:val="22"/>
                <w:szCs w:val="22"/>
              </w:rPr>
              <w:t>.</w:t>
            </w:r>
          </w:p>
          <w:p w:rsidR="00952938" w:rsidRPr="00A21903" w:rsidRDefault="00952938" w:rsidP="003C394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List boundaries or limits on the project team, e.g., empowerment, budget, resources, etc.</w:t>
            </w:r>
          </w:p>
          <w:p w:rsidR="0020175E" w:rsidRPr="00A21903" w:rsidRDefault="0020175E">
            <w:pPr>
              <w:rPr>
                <w:sz w:val="22"/>
                <w:szCs w:val="22"/>
              </w:rPr>
            </w:pPr>
          </w:p>
        </w:tc>
      </w:tr>
      <w:tr w:rsidR="001E1AB8" w:rsidRPr="00A21903" w:rsidTr="008C3C46">
        <w:tblPrEx>
          <w:tblCellMar>
            <w:top w:w="0" w:type="dxa"/>
            <w:bottom w:w="0" w:type="dxa"/>
          </w:tblCellMar>
        </w:tblPrEx>
        <w:trPr>
          <w:cantSplit/>
          <w:trHeight w:val="2510"/>
        </w:trPr>
        <w:tc>
          <w:tcPr>
            <w:tcW w:w="10188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41" w:rsidRDefault="009964A4">
            <w:r>
              <w:t>Life Cycle Cost</w:t>
            </w:r>
            <w:r w:rsidR="000B7041">
              <w:t>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65"/>
              <w:gridCol w:w="1536"/>
              <w:gridCol w:w="1536"/>
              <w:gridCol w:w="1536"/>
              <w:gridCol w:w="1535"/>
              <w:gridCol w:w="1533"/>
            </w:tblGrid>
            <w:tr w:rsidR="001E1AB8" w:rsidRPr="00E07109" w:rsidTr="00863B1F">
              <w:tc>
                <w:tcPr>
                  <w:tcW w:w="12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75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Year 1</w:t>
                  </w:r>
                </w:p>
              </w:tc>
              <w:tc>
                <w:tcPr>
                  <w:tcW w:w="75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Year 2</w:t>
                  </w:r>
                </w:p>
              </w:tc>
              <w:tc>
                <w:tcPr>
                  <w:tcW w:w="75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Year 3</w:t>
                  </w:r>
                </w:p>
              </w:tc>
              <w:tc>
                <w:tcPr>
                  <w:tcW w:w="75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Year 4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Year 5</w:t>
                  </w:r>
                </w:p>
              </w:tc>
            </w:tr>
            <w:tr w:rsidR="00863B1F" w:rsidRPr="00E07109" w:rsidTr="00863B1F">
              <w:tc>
                <w:tcPr>
                  <w:tcW w:w="12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3B1F" w:rsidRPr="00E07109" w:rsidRDefault="009964A4" w:rsidP="00125862">
                  <w:pPr>
                    <w:spacing w:after="120"/>
                    <w:jc w:val="right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Implementation</w:t>
                  </w:r>
                  <w:r w:rsidR="00863B1F">
                    <w:rPr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57" w:type="pct"/>
                  <w:tcBorders>
                    <w:top w:val="nil"/>
                    <w:left w:val="nil"/>
                  </w:tcBorders>
                </w:tcPr>
                <w:p w:rsidR="00863B1F" w:rsidRPr="00E07109" w:rsidRDefault="00863B1F" w:rsidP="00125862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863B1F" w:rsidRPr="00E07109" w:rsidRDefault="00863B1F" w:rsidP="00125862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863B1F" w:rsidRPr="00E07109" w:rsidRDefault="00863B1F" w:rsidP="00125862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863B1F" w:rsidRPr="00E07109" w:rsidRDefault="00863B1F" w:rsidP="00125862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6" w:type="pct"/>
                  <w:tcBorders>
                    <w:top w:val="nil"/>
                    <w:right w:val="nil"/>
                  </w:tcBorders>
                </w:tcPr>
                <w:p w:rsidR="00863B1F" w:rsidRPr="00E07109" w:rsidRDefault="00863B1F" w:rsidP="00125862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</w:tr>
            <w:tr w:rsidR="001E1AB8" w:rsidRPr="00E07109" w:rsidTr="00863B1F">
              <w:tc>
                <w:tcPr>
                  <w:tcW w:w="12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863B1F" w:rsidP="00E07109">
                  <w:pPr>
                    <w:spacing w:after="120"/>
                    <w:jc w:val="right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Maintenance/ Support:</w:t>
                  </w:r>
                </w:p>
              </w:tc>
              <w:tc>
                <w:tcPr>
                  <w:tcW w:w="757" w:type="pct"/>
                  <w:tcBorders>
                    <w:top w:val="nil"/>
                    <w:left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6" w:type="pct"/>
                  <w:tcBorders>
                    <w:top w:val="nil"/>
                    <w:right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</w:tr>
            <w:tr w:rsidR="001E1AB8" w:rsidRPr="00E07109" w:rsidTr="00863B1F">
              <w:tc>
                <w:tcPr>
                  <w:tcW w:w="12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9964A4" w:rsidP="009964A4">
                  <w:pPr>
                    <w:spacing w:after="120"/>
                    <w:jc w:val="right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Procurements</w:t>
                  </w:r>
                  <w:r w:rsidR="001E1AB8" w:rsidRPr="00E07109">
                    <w:rPr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57" w:type="pct"/>
                  <w:tcBorders>
                    <w:left w:val="nil"/>
                    <w:bottom w:val="double" w:sz="4" w:space="0" w:color="auto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bottom w:val="double" w:sz="4" w:space="0" w:color="auto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bottom w:val="double" w:sz="4" w:space="0" w:color="auto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bottom w:val="double" w:sz="4" w:space="0" w:color="auto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6" w:type="pct"/>
                  <w:tcBorders>
                    <w:bottom w:val="double" w:sz="4" w:space="0" w:color="auto"/>
                    <w:right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</w:tr>
            <w:tr w:rsidR="001E1AB8" w:rsidRPr="00E07109" w:rsidTr="00863B1F">
              <w:tc>
                <w:tcPr>
                  <w:tcW w:w="12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AB8" w:rsidRPr="00E07109" w:rsidRDefault="001E1AB8" w:rsidP="00E07109">
                  <w:pPr>
                    <w:spacing w:after="120"/>
                    <w:jc w:val="right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Total</w:t>
                  </w:r>
                  <w:r w:rsidR="00863B1F">
                    <w:rPr>
                      <w:bCs/>
                      <w:sz w:val="22"/>
                      <w:szCs w:val="22"/>
                    </w:rPr>
                    <w:t>s</w:t>
                  </w:r>
                  <w:r w:rsidRPr="00E07109">
                    <w:rPr>
                      <w:b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57" w:type="pct"/>
                  <w:tcBorders>
                    <w:top w:val="double" w:sz="4" w:space="0" w:color="auto"/>
                    <w:left w:val="nil"/>
                    <w:bottom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double" w:sz="4" w:space="0" w:color="auto"/>
                    <w:bottom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double" w:sz="4" w:space="0" w:color="auto"/>
                    <w:bottom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7" w:type="pct"/>
                  <w:tcBorders>
                    <w:top w:val="double" w:sz="4" w:space="0" w:color="auto"/>
                    <w:bottom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56" w:type="pct"/>
                  <w:tcBorders>
                    <w:top w:val="double" w:sz="4" w:space="0" w:color="auto"/>
                    <w:bottom w:val="nil"/>
                    <w:right w:val="nil"/>
                  </w:tcBorders>
                </w:tcPr>
                <w:p w:rsidR="001E1AB8" w:rsidRPr="00E07109" w:rsidRDefault="00AE6580" w:rsidP="00E07109">
                  <w:pPr>
                    <w:spacing w:after="120"/>
                    <w:rPr>
                      <w:bCs/>
                      <w:sz w:val="22"/>
                      <w:szCs w:val="22"/>
                    </w:rPr>
                  </w:pPr>
                  <w:r w:rsidRPr="00E07109">
                    <w:rPr>
                      <w:bCs/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1E1AB8" w:rsidRDefault="001E1AB8" w:rsidP="009F76F4">
            <w:pPr>
              <w:spacing w:after="120"/>
              <w:rPr>
                <w:b/>
                <w:bCs/>
                <w:sz w:val="22"/>
                <w:szCs w:val="22"/>
                <w:u w:val="single"/>
              </w:rPr>
            </w:pPr>
          </w:p>
          <w:p w:rsidR="008C3C46" w:rsidRPr="008C3C46" w:rsidRDefault="008C3C46" w:rsidP="00863B1F">
            <w:pPr>
              <w:tabs>
                <w:tab w:val="right" w:pos="2340"/>
              </w:tabs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ab/>
            </w:r>
            <w:r w:rsidR="00863B1F">
              <w:rPr>
                <w:bCs/>
                <w:sz w:val="22"/>
                <w:szCs w:val="22"/>
              </w:rPr>
              <w:t>Life Cycle Cost</w:t>
            </w:r>
            <w:r>
              <w:rPr>
                <w:bCs/>
                <w:sz w:val="22"/>
                <w:szCs w:val="22"/>
              </w:rPr>
              <w:t xml:space="preserve">: </w:t>
            </w:r>
            <w:r w:rsidR="00AE6580">
              <w:rPr>
                <w:bCs/>
                <w:sz w:val="22"/>
                <w:szCs w:val="22"/>
              </w:rPr>
              <w:t>$</w:t>
            </w:r>
          </w:p>
        </w:tc>
      </w:tr>
      <w:tr w:rsidR="002606B4" w:rsidRPr="00A21903" w:rsidTr="00CD0F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F" w:rsidRPr="00A21903" w:rsidRDefault="009C19BE" w:rsidP="009C1AE7">
            <w:pPr>
              <w:tabs>
                <w:tab w:val="left" w:pos="9000"/>
              </w:tabs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>Operations &amp; Support</w:t>
            </w:r>
            <w:r w:rsidR="0088642A" w:rsidRPr="00A21903">
              <w:rPr>
                <w:b/>
                <w:bCs/>
                <w:sz w:val="22"/>
                <w:szCs w:val="22"/>
              </w:rPr>
              <w:t>:</w:t>
            </w:r>
            <w:r w:rsidR="0088642A" w:rsidRPr="00A21903">
              <w:rPr>
                <w:sz w:val="22"/>
                <w:szCs w:val="22"/>
              </w:rPr>
              <w:t xml:space="preserve"> </w:t>
            </w:r>
            <w:r w:rsidR="009620F9" w:rsidRPr="00A21903">
              <w:rPr>
                <w:i/>
                <w:iCs/>
                <w:sz w:val="18"/>
                <w:szCs w:val="18"/>
              </w:rPr>
              <w:t>(</w:t>
            </w:r>
            <w:r w:rsidR="009F76F4" w:rsidRPr="00A21903">
              <w:rPr>
                <w:i/>
                <w:iCs/>
                <w:sz w:val="18"/>
                <w:szCs w:val="18"/>
              </w:rPr>
              <w:t>define product ownership and who is responsible for product maintenance &amp; support)</w:t>
            </w:r>
          </w:p>
          <w:p w:rsidR="004D5C8E" w:rsidRDefault="004D5C8E" w:rsidP="009228E1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appropriate, include information from the IT Project </w:t>
            </w:r>
            <w:r w:rsidR="009228E1">
              <w:rPr>
                <w:sz w:val="22"/>
                <w:szCs w:val="22"/>
              </w:rPr>
              <w:t>Communications Plan</w:t>
            </w:r>
            <w:r>
              <w:rPr>
                <w:sz w:val="22"/>
                <w:szCs w:val="22"/>
              </w:rPr>
              <w:t>,</w:t>
            </w:r>
            <w:r w:rsidR="009C1AE7">
              <w:rPr>
                <w:sz w:val="22"/>
                <w:szCs w:val="22"/>
              </w:rPr>
              <w:t xml:space="preserve"> the</w:t>
            </w:r>
            <w:r>
              <w:rPr>
                <w:sz w:val="22"/>
                <w:szCs w:val="22"/>
              </w:rPr>
              <w:t xml:space="preserve"> </w:t>
            </w:r>
            <w:r w:rsidR="009228E1" w:rsidRPr="009228E1">
              <w:rPr>
                <w:sz w:val="22"/>
                <w:szCs w:val="22"/>
              </w:rPr>
              <w:t>IT Project Quality Management Plan</w:t>
            </w:r>
            <w:r w:rsidR="009228E1">
              <w:rPr>
                <w:sz w:val="22"/>
                <w:szCs w:val="22"/>
              </w:rPr>
              <w:t xml:space="preserve">, and the </w:t>
            </w:r>
            <w:r w:rsidR="009228E1" w:rsidRPr="009228E1">
              <w:rPr>
                <w:sz w:val="22"/>
                <w:szCs w:val="22"/>
              </w:rPr>
              <w:t>IT Project Training Plan</w:t>
            </w:r>
            <w:r>
              <w:rPr>
                <w:sz w:val="22"/>
                <w:szCs w:val="22"/>
              </w:rPr>
              <w:t>.</w:t>
            </w:r>
          </w:p>
          <w:p w:rsidR="004D5C8E" w:rsidRDefault="004D5C8E" w:rsidP="00723703">
            <w:pPr>
              <w:rPr>
                <w:sz w:val="22"/>
                <w:szCs w:val="22"/>
              </w:rPr>
            </w:pPr>
          </w:p>
          <w:p w:rsidR="00723703" w:rsidRPr="00A21903" w:rsidRDefault="00723703" w:rsidP="00723703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Examples of what could be included in the </w:t>
            </w:r>
            <w:r w:rsidR="009F76F4" w:rsidRPr="00A21903">
              <w:rPr>
                <w:sz w:val="22"/>
                <w:szCs w:val="22"/>
              </w:rPr>
              <w:t>Operations &amp; Support</w:t>
            </w:r>
            <w:r w:rsidRPr="00A21903">
              <w:rPr>
                <w:sz w:val="22"/>
                <w:szCs w:val="22"/>
              </w:rPr>
              <w:t xml:space="preserve"> section are:</w:t>
            </w:r>
          </w:p>
          <w:p w:rsidR="00723703" w:rsidRPr="00A21903" w:rsidRDefault="00723703" w:rsidP="0072370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Identify responsibility for </w:t>
            </w:r>
            <w:r w:rsidR="00485986" w:rsidRPr="00A21903">
              <w:rPr>
                <w:sz w:val="22"/>
                <w:szCs w:val="22"/>
              </w:rPr>
              <w:t>Knowledgebase</w:t>
            </w:r>
            <w:r w:rsidRPr="00A21903">
              <w:rPr>
                <w:sz w:val="22"/>
                <w:szCs w:val="22"/>
              </w:rPr>
              <w:t xml:space="preserve"> </w:t>
            </w:r>
            <w:r w:rsidR="00A96912" w:rsidRPr="00A21903">
              <w:rPr>
                <w:sz w:val="22"/>
                <w:szCs w:val="22"/>
              </w:rPr>
              <w:t>&amp; web documentation</w:t>
            </w:r>
            <w:r w:rsidRPr="00A21903">
              <w:rPr>
                <w:sz w:val="22"/>
                <w:szCs w:val="22"/>
              </w:rPr>
              <w:t>.</w:t>
            </w:r>
          </w:p>
          <w:p w:rsidR="00723703" w:rsidRPr="00A21903" w:rsidRDefault="00723703" w:rsidP="0072370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Identify team responsible for production ownership &amp; maintenance.</w:t>
            </w:r>
          </w:p>
          <w:p w:rsidR="00723703" w:rsidRPr="00A21903" w:rsidRDefault="00723703" w:rsidP="0072370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Identify team responsible for product support</w:t>
            </w:r>
            <w:r w:rsidR="00BA5F08" w:rsidRPr="00A21903">
              <w:rPr>
                <w:sz w:val="22"/>
                <w:szCs w:val="22"/>
              </w:rPr>
              <w:t xml:space="preserve"> (e.g., 4Help, functional team</w:t>
            </w:r>
            <w:r w:rsidR="00A96912" w:rsidRPr="00A21903">
              <w:rPr>
                <w:sz w:val="22"/>
                <w:szCs w:val="22"/>
              </w:rPr>
              <w:t>)</w:t>
            </w:r>
            <w:r w:rsidRPr="00A21903">
              <w:rPr>
                <w:sz w:val="22"/>
                <w:szCs w:val="22"/>
              </w:rPr>
              <w:t>.</w:t>
            </w:r>
          </w:p>
          <w:p w:rsidR="00507394" w:rsidRPr="00A21903" w:rsidRDefault="00227C2C" w:rsidP="009F76F4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Identify any needed training</w:t>
            </w:r>
            <w:r w:rsidR="00507394" w:rsidRPr="00A21903">
              <w:rPr>
                <w:sz w:val="22"/>
                <w:szCs w:val="22"/>
              </w:rPr>
              <w:t>.</w:t>
            </w:r>
          </w:p>
          <w:p w:rsidR="009F76F4" w:rsidRPr="00A21903" w:rsidRDefault="006152F2" w:rsidP="009F76F4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c</w:t>
            </w:r>
            <w:r w:rsidR="00507394" w:rsidRPr="00A21903">
              <w:rPr>
                <w:sz w:val="22"/>
                <w:szCs w:val="22"/>
              </w:rPr>
              <w:t>ommunications and</w:t>
            </w:r>
            <w:r w:rsidR="00227C2C" w:rsidRPr="00A21903">
              <w:rPr>
                <w:sz w:val="22"/>
                <w:szCs w:val="22"/>
              </w:rPr>
              <w:t xml:space="preserve"> marketing of this product or service.</w:t>
            </w:r>
          </w:p>
          <w:p w:rsidR="002606B4" w:rsidRPr="00CD0F49" w:rsidRDefault="002606B4" w:rsidP="0095057F">
            <w:pPr>
              <w:tabs>
                <w:tab w:val="left" w:pos="9000"/>
              </w:tabs>
              <w:rPr>
                <w:bCs/>
                <w:sz w:val="22"/>
                <w:szCs w:val="22"/>
              </w:rPr>
            </w:pPr>
          </w:p>
        </w:tc>
      </w:tr>
      <w:tr w:rsidR="000901A2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A2" w:rsidRPr="00A21903" w:rsidRDefault="00B674A7" w:rsidP="009C1AE7">
            <w:pPr>
              <w:tabs>
                <w:tab w:val="left" w:pos="9000"/>
              </w:tabs>
              <w:spacing w:before="120" w:after="120"/>
              <w:rPr>
                <w:i/>
                <w:iCs/>
                <w:sz w:val="22"/>
                <w:szCs w:val="22"/>
              </w:rPr>
            </w:pPr>
            <w:r w:rsidRPr="00A21903">
              <w:rPr>
                <w:b/>
                <w:bCs/>
                <w:sz w:val="22"/>
                <w:szCs w:val="22"/>
                <w:u w:val="single"/>
              </w:rPr>
              <w:t xml:space="preserve">Safety, </w:t>
            </w:r>
            <w:r w:rsidR="00C32BFC" w:rsidRPr="00A21903">
              <w:rPr>
                <w:b/>
                <w:bCs/>
                <w:sz w:val="22"/>
                <w:szCs w:val="22"/>
                <w:u w:val="single"/>
              </w:rPr>
              <w:t xml:space="preserve">Security, </w:t>
            </w:r>
            <w:r w:rsidRPr="00A21903">
              <w:rPr>
                <w:b/>
                <w:bCs/>
                <w:sz w:val="22"/>
                <w:szCs w:val="22"/>
                <w:u w:val="single"/>
              </w:rPr>
              <w:t xml:space="preserve">&amp; </w:t>
            </w:r>
            <w:r w:rsidR="000901A2" w:rsidRPr="00A21903">
              <w:rPr>
                <w:b/>
                <w:bCs/>
                <w:sz w:val="22"/>
                <w:szCs w:val="22"/>
                <w:u w:val="single"/>
              </w:rPr>
              <w:t>Risks</w:t>
            </w:r>
            <w:r w:rsidR="000901A2" w:rsidRPr="00A21903">
              <w:rPr>
                <w:b/>
                <w:bCs/>
                <w:sz w:val="22"/>
                <w:szCs w:val="22"/>
              </w:rPr>
              <w:t>:</w:t>
            </w:r>
            <w:r w:rsidR="000901A2" w:rsidRPr="00A21903">
              <w:rPr>
                <w:sz w:val="22"/>
                <w:szCs w:val="22"/>
              </w:rPr>
              <w:t xml:space="preserve"> </w:t>
            </w:r>
            <w:r w:rsidR="00223569" w:rsidRPr="00A21903">
              <w:rPr>
                <w:i/>
                <w:iCs/>
                <w:sz w:val="18"/>
                <w:szCs w:val="18"/>
              </w:rPr>
              <w:t>(</w:t>
            </w:r>
            <w:r w:rsidR="000901A2" w:rsidRPr="00A21903">
              <w:rPr>
                <w:i/>
                <w:iCs/>
                <w:sz w:val="18"/>
                <w:szCs w:val="18"/>
              </w:rPr>
              <w:t>potentia</w:t>
            </w:r>
            <w:r w:rsidR="00C32BFC" w:rsidRPr="00A21903">
              <w:rPr>
                <w:i/>
                <w:iCs/>
                <w:sz w:val="18"/>
                <w:szCs w:val="18"/>
              </w:rPr>
              <w:t>l project</w:t>
            </w:r>
            <w:r w:rsidRPr="00A21903">
              <w:rPr>
                <w:i/>
                <w:iCs/>
                <w:sz w:val="18"/>
                <w:szCs w:val="18"/>
              </w:rPr>
              <w:t xml:space="preserve"> safety and security enhancements, </w:t>
            </w:r>
            <w:r w:rsidR="00C32BFC" w:rsidRPr="00A21903">
              <w:rPr>
                <w:i/>
                <w:iCs/>
                <w:sz w:val="18"/>
                <w:szCs w:val="18"/>
              </w:rPr>
              <w:t xml:space="preserve"> security exposures, issues and risks</w:t>
            </w:r>
            <w:r w:rsidR="00351754" w:rsidRPr="00A21903">
              <w:rPr>
                <w:i/>
                <w:iCs/>
                <w:sz w:val="18"/>
                <w:szCs w:val="18"/>
              </w:rPr>
              <w:t>,</w:t>
            </w:r>
            <w:r w:rsidR="00F32D68" w:rsidRPr="00A21903">
              <w:rPr>
                <w:i/>
                <w:iCs/>
                <w:sz w:val="18"/>
                <w:szCs w:val="18"/>
              </w:rPr>
              <w:t xml:space="preserve"> &amp; mitigation</w:t>
            </w:r>
            <w:r w:rsidR="000901A2" w:rsidRPr="00A21903">
              <w:rPr>
                <w:i/>
                <w:iCs/>
                <w:sz w:val="18"/>
                <w:szCs w:val="18"/>
              </w:rPr>
              <w:t>)</w:t>
            </w:r>
          </w:p>
          <w:p w:rsidR="009228E1" w:rsidRDefault="009228E1" w:rsidP="009228E1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appropriate, include information from the IT Project Initiation form, </w:t>
            </w:r>
            <w:r w:rsidR="009C1AE7">
              <w:rPr>
                <w:sz w:val="22"/>
                <w:szCs w:val="22"/>
              </w:rPr>
              <w:t xml:space="preserve">the </w:t>
            </w:r>
            <w:r w:rsidRPr="009228E1">
              <w:rPr>
                <w:sz w:val="22"/>
                <w:szCs w:val="22"/>
              </w:rPr>
              <w:t>IT Project Risk Management Plan</w:t>
            </w:r>
            <w:r>
              <w:rPr>
                <w:sz w:val="22"/>
                <w:szCs w:val="22"/>
              </w:rPr>
              <w:t xml:space="preserve">, </w:t>
            </w:r>
            <w:r w:rsidR="009C1AE7">
              <w:rPr>
                <w:sz w:val="22"/>
                <w:szCs w:val="22"/>
              </w:rPr>
              <w:t xml:space="preserve">the </w:t>
            </w:r>
            <w:r w:rsidRPr="009228E1">
              <w:rPr>
                <w:sz w:val="22"/>
                <w:szCs w:val="22"/>
              </w:rPr>
              <w:t>IT Project Security Initial Review form</w:t>
            </w:r>
            <w:r>
              <w:rPr>
                <w:sz w:val="22"/>
                <w:szCs w:val="22"/>
              </w:rPr>
              <w:t xml:space="preserve">, and the </w:t>
            </w:r>
            <w:r w:rsidRPr="009228E1">
              <w:rPr>
                <w:sz w:val="22"/>
                <w:szCs w:val="22"/>
              </w:rPr>
              <w:t>IT Project Quality Management Plan</w:t>
            </w:r>
            <w:r>
              <w:rPr>
                <w:sz w:val="22"/>
                <w:szCs w:val="22"/>
              </w:rPr>
              <w:t>.</w:t>
            </w:r>
          </w:p>
          <w:p w:rsidR="000007E1" w:rsidRDefault="000007E1" w:rsidP="000007E1">
            <w:pPr>
              <w:rPr>
                <w:sz w:val="22"/>
                <w:szCs w:val="22"/>
              </w:rPr>
            </w:pPr>
          </w:p>
          <w:p w:rsidR="00140B61" w:rsidRDefault="00CF62A1" w:rsidP="00140B61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140B61">
              <w:rPr>
                <w:sz w:val="22"/>
                <w:szCs w:val="22"/>
              </w:rPr>
              <w:t xml:space="preserve">Personally Identifying Information </w:t>
            </w:r>
            <w:r>
              <w:rPr>
                <w:sz w:val="22"/>
                <w:szCs w:val="22"/>
              </w:rPr>
              <w:t>(PII):</w:t>
            </w:r>
            <w:r w:rsidR="00140B61" w:rsidRPr="00140B61">
              <w:rPr>
                <w:sz w:val="22"/>
                <w:szCs w:val="22"/>
              </w:rPr>
              <w:t xml:space="preserve"> Is data handled according t</w:t>
            </w:r>
            <w:r w:rsidR="00140B61">
              <w:rPr>
                <w:sz w:val="22"/>
                <w:szCs w:val="22"/>
              </w:rPr>
              <w:t xml:space="preserve">o the Standard for Storing and </w:t>
            </w:r>
            <w:r w:rsidR="00140B61" w:rsidRPr="00140B61">
              <w:rPr>
                <w:sz w:val="22"/>
                <w:szCs w:val="22"/>
              </w:rPr>
              <w:t xml:space="preserve">Transmitting Personally Identifying Information? (see </w:t>
            </w:r>
            <w:hyperlink r:id="rId9" w:history="1">
              <w:r w:rsidR="00140B61" w:rsidRPr="009C1AE7">
                <w:rPr>
                  <w:rStyle w:val="Hyperlink"/>
                  <w:sz w:val="22"/>
                  <w:szCs w:val="22"/>
                </w:rPr>
                <w:t>http://www.it.vt.edu/administration/policies.html</w:t>
              </w:r>
            </w:hyperlink>
            <w:r w:rsidR="00140B61" w:rsidRPr="00140B61">
              <w:rPr>
                <w:sz w:val="22"/>
                <w:szCs w:val="22"/>
              </w:rPr>
              <w:t>)</w:t>
            </w:r>
          </w:p>
          <w:p w:rsidR="00CF62A1" w:rsidRPr="00CF62A1" w:rsidRDefault="00CF62A1" w:rsidP="00CF62A1">
            <w:pPr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CF62A1">
              <w:rPr>
                <w:sz w:val="22"/>
                <w:szCs w:val="22"/>
              </w:rPr>
              <w:t xml:space="preserve">Regulatory Compliance: </w:t>
            </w:r>
            <w:r>
              <w:rPr>
                <w:sz w:val="22"/>
                <w:szCs w:val="22"/>
              </w:rPr>
              <w:t>A</w:t>
            </w:r>
            <w:r w:rsidRPr="00CF62A1">
              <w:rPr>
                <w:sz w:val="22"/>
                <w:szCs w:val="22"/>
              </w:rPr>
              <w:t xml:space="preserve">re </w:t>
            </w:r>
            <w:r>
              <w:rPr>
                <w:sz w:val="22"/>
                <w:szCs w:val="22"/>
              </w:rPr>
              <w:t>project</w:t>
            </w:r>
            <w:r w:rsidRPr="00CF62A1">
              <w:rPr>
                <w:sz w:val="22"/>
                <w:szCs w:val="22"/>
              </w:rPr>
              <w:t xml:space="preserve"> components compliant with Family Educational Rights and Privacy Act (FERPA), Health Insurance Portability and Accountability Act (HIPAA), Gramm-Leach-Bliley Act (GLBA), Payment Card Industry (PCI), etc?</w:t>
            </w:r>
          </w:p>
          <w:p w:rsidR="00CF62A1" w:rsidRPr="00CF62A1" w:rsidRDefault="00CF62A1" w:rsidP="00CF62A1">
            <w:pPr>
              <w:numPr>
                <w:ilvl w:val="1"/>
                <w:numId w:val="29"/>
              </w:numPr>
              <w:rPr>
                <w:sz w:val="22"/>
                <w:szCs w:val="22"/>
              </w:rPr>
            </w:pPr>
            <w:hyperlink r:id="rId10" w:history="1">
              <w:r w:rsidRPr="00CF62A1">
                <w:rPr>
                  <w:rStyle w:val="Hyperlink"/>
                  <w:sz w:val="22"/>
                  <w:szCs w:val="22"/>
                </w:rPr>
                <w:t>Virginia Tech Registrar inf</w:t>
              </w:r>
              <w:r w:rsidRPr="00CF62A1">
                <w:rPr>
                  <w:rStyle w:val="Hyperlink"/>
                  <w:sz w:val="22"/>
                  <w:szCs w:val="22"/>
                </w:rPr>
                <w:t>o</w:t>
              </w:r>
              <w:r w:rsidRPr="00CF62A1">
                <w:rPr>
                  <w:rStyle w:val="Hyperlink"/>
                  <w:sz w:val="22"/>
                  <w:szCs w:val="22"/>
                </w:rPr>
                <w:t>rmation on Family Educational Rights and Privacy Act (FERPA)</w:t>
              </w:r>
            </w:hyperlink>
          </w:p>
          <w:p w:rsidR="00CF62A1" w:rsidRPr="00CF62A1" w:rsidRDefault="000007E1" w:rsidP="00CF62A1">
            <w:pPr>
              <w:numPr>
                <w:ilvl w:val="1"/>
                <w:numId w:val="29"/>
              </w:numPr>
              <w:rPr>
                <w:sz w:val="22"/>
                <w:szCs w:val="22"/>
              </w:rPr>
            </w:pPr>
            <w:hyperlink r:id="rId11" w:history="1">
              <w:r w:rsidR="00CF62A1" w:rsidRPr="000007E1">
                <w:rPr>
                  <w:rStyle w:val="Hyperlink"/>
                  <w:sz w:val="22"/>
                  <w:szCs w:val="22"/>
                </w:rPr>
                <w:t>Family Educ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a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tional Rights and Privacy Act (FERPA)</w:t>
              </w:r>
            </w:hyperlink>
          </w:p>
          <w:p w:rsidR="00CF62A1" w:rsidRPr="00CF62A1" w:rsidRDefault="000007E1" w:rsidP="00CF62A1">
            <w:pPr>
              <w:numPr>
                <w:ilvl w:val="1"/>
                <w:numId w:val="29"/>
              </w:numPr>
              <w:rPr>
                <w:sz w:val="22"/>
                <w:szCs w:val="22"/>
              </w:rPr>
            </w:pPr>
            <w:hyperlink r:id="rId12" w:history="1">
              <w:r w:rsidR="00CF62A1" w:rsidRPr="000007E1">
                <w:rPr>
                  <w:rStyle w:val="Hyperlink"/>
                  <w:sz w:val="22"/>
                  <w:szCs w:val="22"/>
                </w:rPr>
                <w:t>Health Insuran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c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e Portability and Accountability Act (HIPAA)</w:t>
              </w:r>
            </w:hyperlink>
          </w:p>
          <w:p w:rsidR="00CF62A1" w:rsidRPr="00CF62A1" w:rsidRDefault="000007E1" w:rsidP="00CF62A1">
            <w:pPr>
              <w:numPr>
                <w:ilvl w:val="1"/>
                <w:numId w:val="29"/>
              </w:numPr>
              <w:rPr>
                <w:sz w:val="22"/>
                <w:szCs w:val="22"/>
              </w:rPr>
            </w:pPr>
            <w:hyperlink r:id="rId13" w:history="1">
              <w:r w:rsidR="00CF62A1" w:rsidRPr="000007E1">
                <w:rPr>
                  <w:rStyle w:val="Hyperlink"/>
                  <w:sz w:val="22"/>
                  <w:szCs w:val="22"/>
                </w:rPr>
                <w:t>Gramm-Lea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c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h-Bliley Act (GLBA)</w:t>
              </w:r>
            </w:hyperlink>
          </w:p>
          <w:p w:rsidR="00CF62A1" w:rsidRDefault="000007E1" w:rsidP="00CF62A1">
            <w:pPr>
              <w:numPr>
                <w:ilvl w:val="1"/>
                <w:numId w:val="29"/>
              </w:numPr>
              <w:rPr>
                <w:sz w:val="22"/>
                <w:szCs w:val="22"/>
              </w:rPr>
            </w:pPr>
            <w:hyperlink r:id="rId14" w:history="1">
              <w:r w:rsidR="00CF62A1" w:rsidRPr="000007E1">
                <w:rPr>
                  <w:rStyle w:val="Hyperlink"/>
                  <w:sz w:val="22"/>
                  <w:szCs w:val="22"/>
                </w:rPr>
                <w:t>Payme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n</w:t>
              </w:r>
              <w:r w:rsidR="00CF62A1" w:rsidRPr="000007E1">
                <w:rPr>
                  <w:rStyle w:val="Hyperlink"/>
                  <w:sz w:val="22"/>
                  <w:szCs w:val="22"/>
                </w:rPr>
                <w:t>t Card Industry (PCI)</w:t>
              </w:r>
            </w:hyperlink>
          </w:p>
          <w:p w:rsidR="009228E1" w:rsidRDefault="009228E1" w:rsidP="000901A2">
            <w:pPr>
              <w:rPr>
                <w:sz w:val="22"/>
                <w:szCs w:val="22"/>
              </w:rPr>
            </w:pPr>
          </w:p>
          <w:p w:rsidR="000901A2" w:rsidRPr="00A21903" w:rsidRDefault="000901A2" w:rsidP="000901A2">
            <w:p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Examples of what could be included in the </w:t>
            </w:r>
            <w:r w:rsidR="00B674A7" w:rsidRPr="00A21903">
              <w:rPr>
                <w:sz w:val="22"/>
                <w:szCs w:val="22"/>
              </w:rPr>
              <w:t xml:space="preserve">Safety, </w:t>
            </w:r>
            <w:r w:rsidR="00F32D68" w:rsidRPr="00A21903">
              <w:rPr>
                <w:sz w:val="22"/>
                <w:szCs w:val="22"/>
              </w:rPr>
              <w:t xml:space="preserve">Security, </w:t>
            </w:r>
            <w:r w:rsidR="00B674A7" w:rsidRPr="00A21903">
              <w:rPr>
                <w:sz w:val="22"/>
                <w:szCs w:val="22"/>
              </w:rPr>
              <w:t xml:space="preserve">&amp; </w:t>
            </w:r>
            <w:r w:rsidR="006152F2">
              <w:rPr>
                <w:sz w:val="22"/>
                <w:szCs w:val="22"/>
              </w:rPr>
              <w:t>Risks</w:t>
            </w:r>
            <w:r w:rsidRPr="00A21903">
              <w:rPr>
                <w:sz w:val="22"/>
                <w:szCs w:val="22"/>
              </w:rPr>
              <w:t xml:space="preserve"> section are</w:t>
            </w:r>
            <w:r w:rsidR="00946BE0" w:rsidRPr="00A21903">
              <w:rPr>
                <w:sz w:val="22"/>
                <w:szCs w:val="22"/>
              </w:rPr>
              <w:t xml:space="preserve"> (for example)</w:t>
            </w:r>
            <w:r w:rsidRPr="00A21903">
              <w:rPr>
                <w:sz w:val="22"/>
                <w:szCs w:val="22"/>
              </w:rPr>
              <w:t>:</w:t>
            </w:r>
          </w:p>
          <w:p w:rsidR="00B674A7" w:rsidRPr="00A21903" w:rsidRDefault="007155CF" w:rsidP="00BD6CD5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</w:t>
            </w:r>
            <w:r w:rsidR="00B674A7" w:rsidRPr="00A21903">
              <w:rPr>
                <w:sz w:val="22"/>
                <w:szCs w:val="22"/>
              </w:rPr>
              <w:t>pote</w:t>
            </w:r>
            <w:r w:rsidR="00461BD2">
              <w:rPr>
                <w:sz w:val="22"/>
                <w:szCs w:val="22"/>
              </w:rPr>
              <w:t xml:space="preserve">ntial enhancements to </w:t>
            </w:r>
            <w:r w:rsidR="00485986">
              <w:rPr>
                <w:sz w:val="22"/>
                <w:szCs w:val="22"/>
              </w:rPr>
              <w:t xml:space="preserve">personal </w:t>
            </w:r>
            <w:r w:rsidR="00461BD2">
              <w:rPr>
                <w:sz w:val="22"/>
                <w:szCs w:val="22"/>
              </w:rPr>
              <w:t xml:space="preserve">safety </w:t>
            </w:r>
            <w:r w:rsidR="00485986">
              <w:rPr>
                <w:sz w:val="22"/>
                <w:szCs w:val="22"/>
              </w:rPr>
              <w:t>and data</w:t>
            </w:r>
            <w:r w:rsidR="00461BD2">
              <w:rPr>
                <w:sz w:val="22"/>
                <w:szCs w:val="22"/>
              </w:rPr>
              <w:t xml:space="preserve"> </w:t>
            </w:r>
            <w:r w:rsidR="00B674A7" w:rsidRPr="00A21903">
              <w:rPr>
                <w:sz w:val="22"/>
                <w:szCs w:val="22"/>
              </w:rPr>
              <w:t>security</w:t>
            </w:r>
            <w:r w:rsidR="00461BD2">
              <w:rPr>
                <w:sz w:val="22"/>
                <w:szCs w:val="22"/>
              </w:rPr>
              <w:t xml:space="preserve"> for the university</w:t>
            </w:r>
            <w:r w:rsidR="00485986">
              <w:rPr>
                <w:sz w:val="22"/>
                <w:szCs w:val="22"/>
              </w:rPr>
              <w:t>,</w:t>
            </w:r>
            <w:r w:rsidR="00B674A7" w:rsidRPr="00A21903">
              <w:rPr>
                <w:sz w:val="22"/>
                <w:szCs w:val="22"/>
              </w:rPr>
              <w:t xml:space="preserve"> as a result of doing this project.</w:t>
            </w:r>
          </w:p>
          <w:p w:rsidR="00BD6CD5" w:rsidRPr="00A21903" w:rsidRDefault="00BD6CD5" w:rsidP="00BD6CD5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>Identify possible or known political or image exposures likely to result from this project.</w:t>
            </w:r>
          </w:p>
          <w:p w:rsidR="00C32BFC" w:rsidRPr="00A21903" w:rsidRDefault="00C32BFC" w:rsidP="00C32BFC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Identify possible or known </w:t>
            </w:r>
            <w:r w:rsidR="00485986">
              <w:rPr>
                <w:sz w:val="22"/>
                <w:szCs w:val="22"/>
              </w:rPr>
              <w:t xml:space="preserve">IT </w:t>
            </w:r>
            <w:r w:rsidRPr="00A21903">
              <w:rPr>
                <w:sz w:val="22"/>
                <w:szCs w:val="22"/>
              </w:rPr>
              <w:t>security exposures for this project.</w:t>
            </w:r>
          </w:p>
          <w:p w:rsidR="000901A2" w:rsidRPr="00A21903" w:rsidRDefault="00485986" w:rsidP="000901A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project risks for things like, a</w:t>
            </w:r>
            <w:r w:rsidR="001C54E7" w:rsidRPr="00A21903">
              <w:rPr>
                <w:sz w:val="22"/>
                <w:szCs w:val="22"/>
              </w:rPr>
              <w:t>cquisition, budget, personnel, contract, timeline, expectat</w:t>
            </w:r>
            <w:r>
              <w:rPr>
                <w:sz w:val="22"/>
                <w:szCs w:val="22"/>
              </w:rPr>
              <w:t>ions, support, and training</w:t>
            </w:r>
            <w:r w:rsidR="000901A2" w:rsidRPr="00A21903">
              <w:rPr>
                <w:sz w:val="22"/>
                <w:szCs w:val="22"/>
              </w:rPr>
              <w:t>.</w:t>
            </w:r>
          </w:p>
          <w:p w:rsidR="00E21321" w:rsidRPr="00A21903" w:rsidRDefault="001C54E7" w:rsidP="001C049F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21903">
              <w:rPr>
                <w:sz w:val="22"/>
                <w:szCs w:val="22"/>
              </w:rPr>
              <w:t xml:space="preserve">For each identified issue or </w:t>
            </w:r>
            <w:r w:rsidR="006152F2" w:rsidRPr="00A21903">
              <w:rPr>
                <w:sz w:val="22"/>
                <w:szCs w:val="22"/>
              </w:rPr>
              <w:t>risk,</w:t>
            </w:r>
            <w:r w:rsidRPr="00A21903">
              <w:rPr>
                <w:sz w:val="22"/>
                <w:szCs w:val="22"/>
              </w:rPr>
              <w:t xml:space="preserve"> </w:t>
            </w:r>
            <w:r w:rsidR="00952938" w:rsidRPr="00A21903">
              <w:rPr>
                <w:sz w:val="22"/>
                <w:szCs w:val="22"/>
              </w:rPr>
              <w:t>identify</w:t>
            </w:r>
            <w:r w:rsidRPr="00A21903">
              <w:rPr>
                <w:sz w:val="22"/>
                <w:szCs w:val="22"/>
              </w:rPr>
              <w:t xml:space="preserve"> at least one mitigation measure </w:t>
            </w:r>
            <w:r w:rsidR="00952938" w:rsidRPr="00A21903">
              <w:rPr>
                <w:sz w:val="22"/>
                <w:szCs w:val="22"/>
              </w:rPr>
              <w:t>or a contingency plan.</w:t>
            </w:r>
          </w:p>
          <w:p w:rsidR="00223569" w:rsidRPr="00A21903" w:rsidRDefault="00223569" w:rsidP="00D95208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978"/>
              <w:gridCol w:w="4979"/>
            </w:tblGrid>
            <w:tr w:rsidR="00223569" w:rsidRPr="00E07109" w:rsidTr="00E07109">
              <w:tc>
                <w:tcPr>
                  <w:tcW w:w="4978" w:type="dxa"/>
                </w:tcPr>
                <w:p w:rsidR="00223569" w:rsidRPr="00E07109" w:rsidRDefault="00223569" w:rsidP="00223569">
                  <w:pPr>
                    <w:rPr>
                      <w:b/>
                      <w:sz w:val="22"/>
                      <w:szCs w:val="22"/>
                    </w:rPr>
                  </w:pPr>
                  <w:r w:rsidRPr="00E07109">
                    <w:rPr>
                      <w:b/>
                      <w:sz w:val="22"/>
                      <w:szCs w:val="22"/>
                    </w:rPr>
                    <w:t>Issues and Risks</w:t>
                  </w:r>
                </w:p>
              </w:tc>
              <w:tc>
                <w:tcPr>
                  <w:tcW w:w="4979" w:type="dxa"/>
                </w:tcPr>
                <w:p w:rsidR="00223569" w:rsidRPr="00E07109" w:rsidRDefault="00223569" w:rsidP="00223569">
                  <w:pPr>
                    <w:rPr>
                      <w:b/>
                      <w:sz w:val="22"/>
                      <w:szCs w:val="22"/>
                    </w:rPr>
                  </w:pPr>
                  <w:r w:rsidRPr="00E07109">
                    <w:rPr>
                      <w:b/>
                      <w:sz w:val="22"/>
                      <w:szCs w:val="22"/>
                    </w:rPr>
                    <w:t>Risk Mitigation or Contingency</w:t>
                  </w:r>
                </w:p>
              </w:tc>
            </w:tr>
            <w:tr w:rsidR="00223569" w:rsidRPr="00E07109" w:rsidTr="00E07109">
              <w:tc>
                <w:tcPr>
                  <w:tcW w:w="4978" w:type="dxa"/>
                </w:tcPr>
                <w:p w:rsidR="00223569" w:rsidRPr="00E07109" w:rsidRDefault="00223569" w:rsidP="00E07109">
                  <w:pPr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79" w:type="dxa"/>
                </w:tcPr>
                <w:p w:rsidR="00223569" w:rsidRPr="00E07109" w:rsidRDefault="00223569" w:rsidP="00E07109">
                  <w:pPr>
                    <w:numPr>
                      <w:ilvl w:val="0"/>
                      <w:numId w:val="14"/>
                    </w:numPr>
                    <w:rPr>
                      <w:sz w:val="22"/>
                      <w:szCs w:val="22"/>
                    </w:rPr>
                  </w:pPr>
                </w:p>
              </w:tc>
            </w:tr>
            <w:tr w:rsidR="00223569" w:rsidRPr="00E07109" w:rsidTr="00E07109">
              <w:tc>
                <w:tcPr>
                  <w:tcW w:w="4978" w:type="dxa"/>
                </w:tcPr>
                <w:p w:rsidR="00223569" w:rsidRPr="00E07109" w:rsidRDefault="00223569" w:rsidP="00E07109">
                  <w:pPr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79" w:type="dxa"/>
                </w:tcPr>
                <w:p w:rsidR="00223569" w:rsidRPr="00E07109" w:rsidRDefault="00223569" w:rsidP="00E07109">
                  <w:pPr>
                    <w:numPr>
                      <w:ilvl w:val="0"/>
                      <w:numId w:val="14"/>
                    </w:numPr>
                    <w:rPr>
                      <w:sz w:val="22"/>
                      <w:szCs w:val="22"/>
                    </w:rPr>
                  </w:pPr>
                </w:p>
              </w:tc>
            </w:tr>
            <w:tr w:rsidR="00C45FCB" w:rsidRPr="00E07109" w:rsidTr="00E07109">
              <w:tc>
                <w:tcPr>
                  <w:tcW w:w="4978" w:type="dxa"/>
                </w:tcPr>
                <w:p w:rsidR="00C45FCB" w:rsidRPr="00E07109" w:rsidRDefault="00C45FCB" w:rsidP="00E07109">
                  <w:pPr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 w:rsidRPr="00E07109">
                    <w:rPr>
                      <w:sz w:val="22"/>
                      <w:szCs w:val="22"/>
                    </w:rPr>
                    <w:t>…</w:t>
                  </w:r>
                </w:p>
              </w:tc>
              <w:tc>
                <w:tcPr>
                  <w:tcW w:w="4979" w:type="dxa"/>
                </w:tcPr>
                <w:p w:rsidR="00C45FCB" w:rsidRPr="00E07109" w:rsidRDefault="00C45FCB" w:rsidP="00E07109">
                  <w:pPr>
                    <w:numPr>
                      <w:ilvl w:val="0"/>
                      <w:numId w:val="14"/>
                    </w:numPr>
                    <w:rPr>
                      <w:sz w:val="22"/>
                      <w:szCs w:val="22"/>
                    </w:rPr>
                  </w:pPr>
                  <w:r w:rsidRPr="00E07109">
                    <w:rPr>
                      <w:sz w:val="22"/>
                      <w:szCs w:val="22"/>
                    </w:rPr>
                    <w:t>…</w:t>
                  </w:r>
                </w:p>
              </w:tc>
            </w:tr>
          </w:tbl>
          <w:p w:rsidR="000901A2" w:rsidRPr="00D208CF" w:rsidRDefault="000901A2" w:rsidP="009F76F4">
            <w:pPr>
              <w:tabs>
                <w:tab w:val="left" w:pos="9000"/>
              </w:tabs>
              <w:spacing w:after="120"/>
              <w:rPr>
                <w:bCs/>
                <w:sz w:val="22"/>
                <w:szCs w:val="22"/>
              </w:rPr>
            </w:pPr>
          </w:p>
        </w:tc>
      </w:tr>
      <w:tr w:rsidR="00087654" w:rsidRPr="00A21903">
        <w:tblPrEx>
          <w:tblCellMar>
            <w:top w:w="0" w:type="dxa"/>
            <w:bottom w:w="0" w:type="dxa"/>
          </w:tblCellMar>
        </w:tblPrEx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54" w:rsidRDefault="00087654" w:rsidP="00140B61">
            <w:pPr>
              <w:tabs>
                <w:tab w:val="left" w:pos="9000"/>
              </w:tabs>
              <w:spacing w:before="120" w:after="120"/>
              <w:rPr>
                <w:i/>
                <w:iCs/>
                <w:sz w:val="19"/>
                <w:szCs w:val="19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Approvals:</w:t>
            </w:r>
          </w:p>
          <w:p w:rsidR="00087654" w:rsidRDefault="00087654" w:rsidP="00C226E7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680B6C" w:rsidRPr="00680B6C" w:rsidRDefault="00680B6C" w:rsidP="00C226E7">
            <w:pPr>
              <w:tabs>
                <w:tab w:val="left" w:pos="900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Duplicate or delete signature blocks as needed.</w:t>
            </w:r>
          </w:p>
          <w:p w:rsidR="00087654" w:rsidRPr="00680B6C" w:rsidRDefault="00087654" w:rsidP="00C226E7">
            <w:pPr>
              <w:tabs>
                <w:tab w:val="left" w:pos="9000"/>
              </w:tabs>
              <w:rPr>
                <w:bCs/>
                <w:i/>
                <w:sz w:val="18"/>
                <w:szCs w:val="18"/>
              </w:rPr>
            </w:pPr>
            <w:r w:rsidRPr="00680B6C">
              <w:rPr>
                <w:bCs/>
                <w:i/>
                <w:sz w:val="22"/>
                <w:szCs w:val="22"/>
                <w:u w:val="single"/>
              </w:rPr>
              <w:t>Requested by:</w:t>
            </w:r>
            <w:r w:rsidR="00680B6C">
              <w:rPr>
                <w:bCs/>
                <w:i/>
                <w:sz w:val="22"/>
                <w:szCs w:val="22"/>
                <w:u w:val="single"/>
              </w:rPr>
              <w:t xml:space="preserve"> </w:t>
            </w:r>
            <w:r w:rsidR="00680B6C">
              <w:rPr>
                <w:bCs/>
                <w:i/>
                <w:sz w:val="18"/>
                <w:szCs w:val="18"/>
                <w:u w:val="single"/>
              </w:rPr>
              <w:t>(e.g., project manager)</w:t>
            </w:r>
          </w:p>
          <w:p w:rsidR="00087654" w:rsidRPr="004F51A0" w:rsidRDefault="00087654" w:rsidP="004F51A0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087654" w:rsidRDefault="00087654" w:rsidP="00C226E7">
            <w:pPr>
              <w:tabs>
                <w:tab w:val="left" w:leader="underscore" w:pos="9990"/>
              </w:tabs>
              <w:rPr>
                <w:bCs/>
              </w:rPr>
            </w:pPr>
            <w:r>
              <w:rPr>
                <w:bCs/>
              </w:rPr>
              <w:tab/>
            </w:r>
          </w:p>
          <w:p w:rsidR="00087654" w:rsidRDefault="00087654" w:rsidP="00C226E7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Printed name, Signature, Date</w:t>
            </w:r>
          </w:p>
          <w:p w:rsidR="004F51A0" w:rsidRPr="009F3DA5" w:rsidRDefault="004F51A0" w:rsidP="00C226E7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</w:p>
          <w:p w:rsidR="004F51A0" w:rsidRPr="00680B6C" w:rsidRDefault="004F51A0" w:rsidP="004F51A0">
            <w:pPr>
              <w:tabs>
                <w:tab w:val="left" w:pos="9000"/>
              </w:tabs>
              <w:rPr>
                <w:bCs/>
                <w:i/>
                <w:sz w:val="18"/>
                <w:szCs w:val="18"/>
              </w:rPr>
            </w:pPr>
            <w:r w:rsidRPr="00680B6C">
              <w:rPr>
                <w:bCs/>
                <w:i/>
                <w:sz w:val="22"/>
                <w:szCs w:val="22"/>
                <w:u w:val="single"/>
              </w:rPr>
              <w:t>Requested by:</w:t>
            </w:r>
            <w:r>
              <w:rPr>
                <w:bCs/>
                <w:i/>
                <w:sz w:val="22"/>
                <w:szCs w:val="22"/>
                <w:u w:val="single"/>
              </w:rPr>
              <w:t xml:space="preserve"> </w:t>
            </w:r>
            <w:r>
              <w:rPr>
                <w:bCs/>
                <w:i/>
                <w:sz w:val="18"/>
                <w:szCs w:val="18"/>
                <w:u w:val="single"/>
              </w:rPr>
              <w:t>(e.g., project leader)</w:t>
            </w:r>
          </w:p>
          <w:p w:rsidR="004F51A0" w:rsidRPr="004F51A0" w:rsidRDefault="004F51A0" w:rsidP="004F51A0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4F51A0" w:rsidRDefault="004F51A0" w:rsidP="004F51A0">
            <w:pPr>
              <w:tabs>
                <w:tab w:val="left" w:leader="underscore" w:pos="9990"/>
              </w:tabs>
              <w:rPr>
                <w:bCs/>
              </w:rPr>
            </w:pPr>
            <w:r>
              <w:rPr>
                <w:bCs/>
              </w:rPr>
              <w:tab/>
            </w:r>
          </w:p>
          <w:p w:rsidR="004F51A0" w:rsidRPr="009F3DA5" w:rsidRDefault="004F51A0" w:rsidP="004F51A0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Printed name, Signature, Date</w:t>
            </w:r>
          </w:p>
          <w:p w:rsidR="00087654" w:rsidRPr="004F51A0" w:rsidRDefault="00087654" w:rsidP="004F51A0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087654" w:rsidRPr="00680B6C" w:rsidRDefault="00087654" w:rsidP="00C226E7">
            <w:pPr>
              <w:tabs>
                <w:tab w:val="left" w:pos="6480"/>
                <w:tab w:val="right" w:pos="7200"/>
                <w:tab w:val="left" w:pos="9720"/>
              </w:tabs>
              <w:rPr>
                <w:bCs/>
                <w:i/>
                <w:sz w:val="18"/>
                <w:szCs w:val="18"/>
                <w:u w:val="single"/>
              </w:rPr>
            </w:pPr>
            <w:r w:rsidRPr="00680B6C">
              <w:rPr>
                <w:bCs/>
                <w:i/>
                <w:sz w:val="22"/>
                <w:szCs w:val="22"/>
                <w:u w:val="single"/>
              </w:rPr>
              <w:t>Approved by:</w:t>
            </w:r>
            <w:r w:rsidR="00680B6C">
              <w:rPr>
                <w:bCs/>
                <w:i/>
                <w:sz w:val="22"/>
                <w:szCs w:val="22"/>
                <w:u w:val="single"/>
              </w:rPr>
              <w:t xml:space="preserve"> </w:t>
            </w:r>
            <w:r w:rsidR="00680B6C">
              <w:rPr>
                <w:bCs/>
                <w:i/>
                <w:sz w:val="18"/>
                <w:szCs w:val="18"/>
                <w:u w:val="single"/>
              </w:rPr>
              <w:t>(e.g., project s</w:t>
            </w:r>
            <w:r w:rsidR="004F51A0">
              <w:rPr>
                <w:bCs/>
                <w:i/>
                <w:sz w:val="18"/>
                <w:szCs w:val="18"/>
                <w:u w:val="single"/>
              </w:rPr>
              <w:t>teering committee</w:t>
            </w:r>
            <w:r w:rsidR="00680B6C">
              <w:rPr>
                <w:bCs/>
                <w:i/>
                <w:sz w:val="18"/>
                <w:szCs w:val="18"/>
                <w:u w:val="single"/>
              </w:rPr>
              <w:t>)</w:t>
            </w:r>
          </w:p>
          <w:p w:rsidR="00087654" w:rsidRPr="004F51A0" w:rsidRDefault="00087654" w:rsidP="004F51A0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087654" w:rsidRDefault="00087654" w:rsidP="00C226E7">
            <w:pPr>
              <w:tabs>
                <w:tab w:val="left" w:leader="underscore" w:pos="9990"/>
              </w:tabs>
              <w:rPr>
                <w:bCs/>
              </w:rPr>
            </w:pPr>
            <w:r>
              <w:rPr>
                <w:bCs/>
              </w:rPr>
              <w:tab/>
            </w:r>
          </w:p>
          <w:p w:rsidR="00087654" w:rsidRDefault="00087654" w:rsidP="00C226E7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Printed name, Signature, Date</w:t>
            </w:r>
          </w:p>
          <w:p w:rsidR="004F51A0" w:rsidRPr="009F3DA5" w:rsidRDefault="004F51A0" w:rsidP="00C226E7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</w:p>
          <w:p w:rsidR="004F51A0" w:rsidRPr="00680B6C" w:rsidRDefault="004F51A0" w:rsidP="004F51A0">
            <w:pPr>
              <w:tabs>
                <w:tab w:val="left" w:pos="6480"/>
                <w:tab w:val="right" w:pos="7200"/>
                <w:tab w:val="left" w:pos="9720"/>
              </w:tabs>
              <w:rPr>
                <w:bCs/>
                <w:i/>
                <w:sz w:val="18"/>
                <w:szCs w:val="18"/>
                <w:u w:val="single"/>
              </w:rPr>
            </w:pPr>
            <w:r w:rsidRPr="00680B6C">
              <w:rPr>
                <w:bCs/>
                <w:i/>
                <w:sz w:val="22"/>
                <w:szCs w:val="22"/>
                <w:u w:val="single"/>
              </w:rPr>
              <w:t>Approved by:</w:t>
            </w:r>
            <w:r>
              <w:rPr>
                <w:bCs/>
                <w:i/>
                <w:sz w:val="22"/>
                <w:szCs w:val="22"/>
                <w:u w:val="single"/>
              </w:rPr>
              <w:t xml:space="preserve"> </w:t>
            </w:r>
            <w:r>
              <w:rPr>
                <w:bCs/>
                <w:i/>
                <w:sz w:val="18"/>
                <w:szCs w:val="18"/>
                <w:u w:val="single"/>
              </w:rPr>
              <w:t>(e.g., project sponsor)</w:t>
            </w:r>
          </w:p>
          <w:p w:rsidR="004F51A0" w:rsidRPr="004F51A0" w:rsidRDefault="004F51A0" w:rsidP="004F51A0">
            <w:pPr>
              <w:tabs>
                <w:tab w:val="left" w:pos="9000"/>
              </w:tabs>
              <w:rPr>
                <w:b/>
                <w:bCs/>
                <w:sz w:val="21"/>
                <w:szCs w:val="21"/>
                <w:u w:val="single"/>
              </w:rPr>
            </w:pPr>
          </w:p>
          <w:p w:rsidR="004F51A0" w:rsidRDefault="004F51A0" w:rsidP="004F51A0">
            <w:pPr>
              <w:tabs>
                <w:tab w:val="left" w:leader="underscore" w:pos="9990"/>
              </w:tabs>
              <w:rPr>
                <w:bCs/>
              </w:rPr>
            </w:pPr>
            <w:r>
              <w:rPr>
                <w:bCs/>
              </w:rPr>
              <w:tab/>
            </w:r>
          </w:p>
          <w:p w:rsidR="004F51A0" w:rsidRPr="009F3DA5" w:rsidRDefault="004F51A0" w:rsidP="004F51A0">
            <w:pPr>
              <w:tabs>
                <w:tab w:val="left" w:leader="underscore" w:pos="999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Printed name, Signature, Date</w:t>
            </w:r>
          </w:p>
          <w:p w:rsidR="004F51A0" w:rsidRPr="002606B4" w:rsidRDefault="004F51A0" w:rsidP="00C226E7">
            <w:pPr>
              <w:tabs>
                <w:tab w:val="left" w:pos="9000"/>
              </w:tabs>
              <w:rPr>
                <w:b/>
                <w:bCs/>
                <w:sz w:val="23"/>
                <w:szCs w:val="23"/>
                <w:u w:val="single"/>
              </w:rPr>
            </w:pPr>
          </w:p>
        </w:tc>
      </w:tr>
    </w:tbl>
    <w:p w:rsidR="00BD6CD5" w:rsidRDefault="00BD6CD5" w:rsidP="00BF2671">
      <w:pPr>
        <w:sectPr w:rsidR="00BD6CD5" w:rsidSect="00174A50">
          <w:footerReference w:type="default" r:id="rId15"/>
          <w:pgSz w:w="12240" w:h="15840"/>
          <w:pgMar w:top="720" w:right="288" w:bottom="1008" w:left="1008" w:header="720" w:footer="720" w:gutter="0"/>
          <w:cols w:space="720"/>
          <w:docGrid w:linePitch="360"/>
        </w:sectPr>
      </w:pPr>
    </w:p>
    <w:p w:rsidR="0020175E" w:rsidRDefault="0020175E" w:rsidP="00BF2671"/>
    <w:p w:rsidR="00BD6CD5" w:rsidRPr="00BD6CD5" w:rsidRDefault="00BD6CD5" w:rsidP="00BD6CD5">
      <w:pPr>
        <w:pStyle w:val="Heading2"/>
        <w:rPr>
          <w:sz w:val="28"/>
          <w:szCs w:val="28"/>
        </w:rPr>
      </w:pPr>
      <w:bookmarkStart w:id="0" w:name="_Addendum_1"/>
      <w:bookmarkEnd w:id="0"/>
      <w:r w:rsidRPr="00BD6CD5">
        <w:rPr>
          <w:sz w:val="28"/>
          <w:szCs w:val="28"/>
        </w:rPr>
        <w:t>Addendum 1</w:t>
      </w:r>
    </w:p>
    <w:p w:rsidR="00BD6CD5" w:rsidRDefault="00BD6CD5" w:rsidP="00BD6CD5">
      <w:pPr>
        <w:pStyle w:val="NormalWeb"/>
      </w:pPr>
      <w:r>
        <w:t xml:space="preserve">Question: Who are the stakeholders of this project? </w:t>
      </w:r>
    </w:p>
    <w:p w:rsidR="00BD6CD5" w:rsidRDefault="00BD6CD5" w:rsidP="00BD6CD5">
      <w:pPr>
        <w:pStyle w:val="NormalWeb"/>
      </w:pPr>
      <w:r>
        <w:t>Answer: Consider the 360-degree realm of peers and upstream and downstream concerned parties in the following categories.</w:t>
      </w:r>
    </w:p>
    <w:p w:rsidR="00BD6CD5" w:rsidRDefault="00BD6CD5" w:rsidP="00BD6CD5">
      <w:pPr>
        <w:pStyle w:val="NormalWeb"/>
        <w:rPr>
          <w:b/>
        </w:rPr>
      </w:pPr>
      <w:r>
        <w:rPr>
          <w:b/>
        </w:rPr>
        <w:t>Functional outcomes</w:t>
      </w:r>
    </w:p>
    <w:p w:rsidR="00BD6CD5" w:rsidRDefault="00BD6CD5" w:rsidP="00BD6CD5">
      <w:pPr>
        <w:numPr>
          <w:ilvl w:val="0"/>
          <w:numId w:val="16"/>
        </w:numPr>
        <w:spacing w:before="100" w:beforeAutospacing="1" w:after="100" w:afterAutospacing="1"/>
      </w:pPr>
      <w:r>
        <w:t>Project sponsors/requestors</w:t>
      </w:r>
    </w:p>
    <w:p w:rsidR="00BD6CD5" w:rsidRDefault="00BD6CD5" w:rsidP="00BD6CD5">
      <w:pPr>
        <w:numPr>
          <w:ilvl w:val="0"/>
          <w:numId w:val="16"/>
        </w:numPr>
        <w:spacing w:before="100" w:beforeAutospacing="1" w:after="100" w:afterAutospacing="1"/>
      </w:pPr>
      <w:r>
        <w:t>End users of the output of the project (faculty, staff, students; others)</w:t>
      </w:r>
    </w:p>
    <w:p w:rsidR="00BD6CD5" w:rsidRDefault="00BD6CD5" w:rsidP="00BD6CD5">
      <w:pPr>
        <w:numPr>
          <w:ilvl w:val="0"/>
          <w:numId w:val="16"/>
        </w:numPr>
        <w:spacing w:before="100" w:beforeAutospacing="1" w:after="100" w:afterAutospacing="1"/>
      </w:pPr>
      <w:r>
        <w:t xml:space="preserve">Functional office or administrative users </w:t>
      </w:r>
    </w:p>
    <w:p w:rsidR="00BD6CD5" w:rsidRDefault="00BD6CD5" w:rsidP="00BD6CD5">
      <w:pPr>
        <w:numPr>
          <w:ilvl w:val="0"/>
          <w:numId w:val="16"/>
        </w:numPr>
        <w:spacing w:before="100" w:beforeAutospacing="1" w:after="100" w:afterAutospacing="1"/>
      </w:pPr>
      <w:r>
        <w:t>Other data administrators</w:t>
      </w:r>
    </w:p>
    <w:p w:rsidR="00BD6CD5" w:rsidRDefault="00BD6CD5" w:rsidP="00BD6CD5">
      <w:pPr>
        <w:numPr>
          <w:ilvl w:val="0"/>
          <w:numId w:val="16"/>
        </w:numPr>
        <w:spacing w:before="100" w:beforeAutospacing="1" w:after="100" w:afterAutospacing="1"/>
      </w:pPr>
      <w:r>
        <w:t>Support of users (e.g., the Techsupport community; 4help; Knowledge Base)</w:t>
      </w:r>
    </w:p>
    <w:p w:rsidR="00BD6CD5" w:rsidRPr="00C6369E" w:rsidRDefault="00BD6CD5" w:rsidP="00BD6CD5">
      <w:pPr>
        <w:pStyle w:val="NormalWeb"/>
        <w:rPr>
          <w:b/>
        </w:rPr>
      </w:pPr>
      <w:r>
        <w:rPr>
          <w:b/>
        </w:rPr>
        <w:t>Conducting the project, deployment, and on-going operations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Primary work team(s)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Staff responsible for the procurement of equipment, software, services.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Trainers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Network needs—are there particular requirements of CNS for infrastructure or for provisioning business cycles?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On-going system support; pre-production system support; system administrators; database administrators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On-going application support, including interface support and maintenance</w:t>
      </w:r>
    </w:p>
    <w:p w:rsidR="00BD6CD5" w:rsidRDefault="00BD6CD5" w:rsidP="00BD6CD5">
      <w:pPr>
        <w:numPr>
          <w:ilvl w:val="0"/>
          <w:numId w:val="17"/>
        </w:numPr>
        <w:spacing w:before="100" w:beforeAutospacing="1" w:after="100" w:afterAutospacing="1"/>
      </w:pPr>
      <w:r>
        <w:t>Providers of required services (for example, authentication and authorization)</w:t>
      </w:r>
    </w:p>
    <w:p w:rsidR="00BD6CD5" w:rsidRPr="00BD6CD5" w:rsidRDefault="00BD6CD5" w:rsidP="00BD6CD5"/>
    <w:sectPr w:rsidR="00BD6CD5" w:rsidRPr="00BD6CD5" w:rsidSect="00174A50">
      <w:pgSz w:w="12240" w:h="15840"/>
      <w:pgMar w:top="720" w:right="28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25" w:rsidRDefault="00056025">
      <w:r>
        <w:separator/>
      </w:r>
    </w:p>
  </w:endnote>
  <w:endnote w:type="continuationSeparator" w:id="0">
    <w:p w:rsidR="00056025" w:rsidRDefault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A76" w:rsidRPr="002606B4" w:rsidRDefault="00481A76" w:rsidP="002606B4">
    <w:pPr>
      <w:pStyle w:val="Footer"/>
      <w:tabs>
        <w:tab w:val="clear" w:pos="4320"/>
        <w:tab w:val="clear" w:pos="8640"/>
        <w:tab w:val="center" w:pos="4500"/>
        <w:tab w:val="right" w:pos="9180"/>
      </w:tabs>
      <w:rPr>
        <w:sz w:val="17"/>
        <w:szCs w:val="17"/>
      </w:rPr>
    </w:pPr>
    <w:r w:rsidRPr="00657064">
      <w:rPr>
        <w:sz w:val="17"/>
        <w:szCs w:val="17"/>
      </w:rPr>
      <w:fldChar w:fldCharType="begin"/>
    </w:r>
    <w:r w:rsidRPr="00657064">
      <w:rPr>
        <w:sz w:val="17"/>
        <w:szCs w:val="17"/>
      </w:rPr>
      <w:instrText xml:space="preserve"> FILENAME </w:instrText>
    </w:r>
    <w:r>
      <w:rPr>
        <w:sz w:val="17"/>
        <w:szCs w:val="17"/>
      </w:rPr>
      <w:fldChar w:fldCharType="separate"/>
    </w:r>
    <w:r w:rsidR="00741B1F">
      <w:rPr>
        <w:noProof/>
        <w:sz w:val="17"/>
        <w:szCs w:val="17"/>
      </w:rPr>
      <w:t>ITPMScopeForm_New.doc</w:t>
    </w:r>
    <w:r w:rsidRPr="00657064">
      <w:rPr>
        <w:sz w:val="17"/>
        <w:szCs w:val="17"/>
      </w:rPr>
      <w:fldChar w:fldCharType="end"/>
    </w:r>
    <w:r w:rsidRPr="002606B4">
      <w:rPr>
        <w:sz w:val="17"/>
        <w:szCs w:val="17"/>
      </w:rPr>
      <w:tab/>
      <w:t xml:space="preserve">Page </w:t>
    </w:r>
    <w:r w:rsidRPr="002606B4">
      <w:rPr>
        <w:sz w:val="17"/>
        <w:szCs w:val="17"/>
      </w:rPr>
      <w:fldChar w:fldCharType="begin"/>
    </w:r>
    <w:r w:rsidRPr="002606B4">
      <w:rPr>
        <w:sz w:val="17"/>
        <w:szCs w:val="17"/>
      </w:rPr>
      <w:instrText xml:space="preserve"> PAGE </w:instrText>
    </w:r>
    <w:r w:rsidRPr="002606B4">
      <w:rPr>
        <w:sz w:val="17"/>
        <w:szCs w:val="17"/>
      </w:rPr>
      <w:fldChar w:fldCharType="separate"/>
    </w:r>
    <w:r w:rsidR="00741B1F">
      <w:rPr>
        <w:noProof/>
        <w:sz w:val="17"/>
        <w:szCs w:val="17"/>
      </w:rPr>
      <w:t>3</w:t>
    </w:r>
    <w:r w:rsidRPr="002606B4">
      <w:rPr>
        <w:sz w:val="17"/>
        <w:szCs w:val="17"/>
      </w:rPr>
      <w:fldChar w:fldCharType="end"/>
    </w:r>
    <w:r w:rsidRPr="002606B4">
      <w:rPr>
        <w:sz w:val="17"/>
        <w:szCs w:val="17"/>
      </w:rPr>
      <w:t xml:space="preserve"> of </w:t>
    </w:r>
    <w:r w:rsidRPr="002606B4">
      <w:rPr>
        <w:sz w:val="17"/>
        <w:szCs w:val="17"/>
      </w:rPr>
      <w:fldChar w:fldCharType="begin"/>
    </w:r>
    <w:r w:rsidRPr="002606B4">
      <w:rPr>
        <w:sz w:val="17"/>
        <w:szCs w:val="17"/>
      </w:rPr>
      <w:instrText xml:space="preserve"> NUMPAGES </w:instrText>
    </w:r>
    <w:r w:rsidRPr="002606B4">
      <w:rPr>
        <w:sz w:val="17"/>
        <w:szCs w:val="17"/>
      </w:rPr>
      <w:fldChar w:fldCharType="separate"/>
    </w:r>
    <w:r w:rsidR="00741B1F">
      <w:rPr>
        <w:noProof/>
        <w:sz w:val="17"/>
        <w:szCs w:val="17"/>
      </w:rPr>
      <w:t>4</w:t>
    </w:r>
    <w:r w:rsidRPr="002606B4">
      <w:rPr>
        <w:sz w:val="17"/>
        <w:szCs w:val="17"/>
      </w:rPr>
      <w:fldChar w:fldCharType="end"/>
    </w:r>
    <w:r w:rsidRPr="002606B4">
      <w:rPr>
        <w:sz w:val="17"/>
        <w:szCs w:val="17"/>
      </w:rPr>
      <w:tab/>
      <w:t xml:space="preserve">Last revised: </w:t>
    </w:r>
    <w:r w:rsidRPr="002606B4">
      <w:rPr>
        <w:sz w:val="17"/>
        <w:szCs w:val="17"/>
      </w:rPr>
      <w:fldChar w:fldCharType="begin"/>
    </w:r>
    <w:r w:rsidRPr="002606B4">
      <w:rPr>
        <w:sz w:val="17"/>
        <w:szCs w:val="17"/>
      </w:rPr>
      <w:instrText xml:space="preserve"> SAVEDATE  \@ "M/d/yyyy h:mm am/pm"  \* MERGEFORMAT </w:instrText>
    </w:r>
    <w:r w:rsidRPr="002606B4">
      <w:rPr>
        <w:sz w:val="17"/>
        <w:szCs w:val="17"/>
      </w:rPr>
      <w:fldChar w:fldCharType="separate"/>
    </w:r>
    <w:r w:rsidR="00741B1F">
      <w:rPr>
        <w:noProof/>
        <w:sz w:val="17"/>
        <w:szCs w:val="17"/>
      </w:rPr>
      <w:t>2/3/2012 10:29 AM</w:t>
    </w:r>
    <w:r w:rsidRPr="002606B4">
      <w:rPr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25" w:rsidRDefault="00056025">
      <w:r>
        <w:separator/>
      </w:r>
    </w:p>
  </w:footnote>
  <w:footnote w:type="continuationSeparator" w:id="0">
    <w:p w:rsidR="00056025" w:rsidRDefault="00056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5020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E60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244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42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B22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D66F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4ED9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C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88B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CB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05C07"/>
    <w:multiLevelType w:val="hybridMultilevel"/>
    <w:tmpl w:val="72BE7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6A07BE"/>
    <w:multiLevelType w:val="hybridMultilevel"/>
    <w:tmpl w:val="8BDAA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EE379E"/>
    <w:multiLevelType w:val="multilevel"/>
    <w:tmpl w:val="C7629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6D440CB"/>
    <w:multiLevelType w:val="multilevel"/>
    <w:tmpl w:val="ED603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AC01EC"/>
    <w:multiLevelType w:val="hybridMultilevel"/>
    <w:tmpl w:val="F572C3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7787B49"/>
    <w:multiLevelType w:val="hybridMultilevel"/>
    <w:tmpl w:val="E228DB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7CB0227"/>
    <w:multiLevelType w:val="hybridMultilevel"/>
    <w:tmpl w:val="7DDE24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F73C87"/>
    <w:multiLevelType w:val="hybridMultilevel"/>
    <w:tmpl w:val="346ED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46D33A0"/>
    <w:multiLevelType w:val="hybridMultilevel"/>
    <w:tmpl w:val="E228DB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59E4525"/>
    <w:multiLevelType w:val="hybridMultilevel"/>
    <w:tmpl w:val="E228D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CD31B0"/>
    <w:multiLevelType w:val="hybridMultilevel"/>
    <w:tmpl w:val="FF82E0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026593D"/>
    <w:multiLevelType w:val="hybridMultilevel"/>
    <w:tmpl w:val="63727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F704F2"/>
    <w:multiLevelType w:val="multilevel"/>
    <w:tmpl w:val="E228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763930"/>
    <w:multiLevelType w:val="hybridMultilevel"/>
    <w:tmpl w:val="3DF41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146F81"/>
    <w:multiLevelType w:val="hybridMultilevel"/>
    <w:tmpl w:val="EABCE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6E1257"/>
    <w:multiLevelType w:val="hybridMultilevel"/>
    <w:tmpl w:val="E228DB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FD22747"/>
    <w:multiLevelType w:val="hybridMultilevel"/>
    <w:tmpl w:val="ED603F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19820C8"/>
    <w:multiLevelType w:val="hybridMultilevel"/>
    <w:tmpl w:val="63727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A915729"/>
    <w:multiLevelType w:val="hybridMultilevel"/>
    <w:tmpl w:val="EC9A5C10"/>
    <w:lvl w:ilvl="0" w:tplc="87763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19"/>
  </w:num>
  <w:num w:numId="4">
    <w:abstractNumId w:val="18"/>
  </w:num>
  <w:num w:numId="5">
    <w:abstractNumId w:val="15"/>
  </w:num>
  <w:num w:numId="6">
    <w:abstractNumId w:val="25"/>
  </w:num>
  <w:num w:numId="7">
    <w:abstractNumId w:val="11"/>
  </w:num>
  <w:num w:numId="8">
    <w:abstractNumId w:val="23"/>
  </w:num>
  <w:num w:numId="9">
    <w:abstractNumId w:val="22"/>
  </w:num>
  <w:num w:numId="10">
    <w:abstractNumId w:val="24"/>
  </w:num>
  <w:num w:numId="11">
    <w:abstractNumId w:val="17"/>
  </w:num>
  <w:num w:numId="12">
    <w:abstractNumId w:val="20"/>
  </w:num>
  <w:num w:numId="13">
    <w:abstractNumId w:val="14"/>
  </w:num>
  <w:num w:numId="14">
    <w:abstractNumId w:val="16"/>
  </w:num>
  <w:num w:numId="15">
    <w:abstractNumId w:val="26"/>
  </w:num>
  <w:num w:numId="16">
    <w:abstractNumId w:val="12"/>
  </w:num>
  <w:num w:numId="17">
    <w:abstractNumId w:val="28"/>
  </w:num>
  <w:num w:numId="18">
    <w:abstractNumId w:val="13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A2"/>
    <w:rsid w:val="000007E1"/>
    <w:rsid w:val="000071C5"/>
    <w:rsid w:val="00042C95"/>
    <w:rsid w:val="00056025"/>
    <w:rsid w:val="0006599C"/>
    <w:rsid w:val="0007050A"/>
    <w:rsid w:val="00085A89"/>
    <w:rsid w:val="00087654"/>
    <w:rsid w:val="000901A2"/>
    <w:rsid w:val="000B7041"/>
    <w:rsid w:val="000E4752"/>
    <w:rsid w:val="000E778B"/>
    <w:rsid w:val="00125862"/>
    <w:rsid w:val="00140B61"/>
    <w:rsid w:val="001619EC"/>
    <w:rsid w:val="001625E4"/>
    <w:rsid w:val="00174A50"/>
    <w:rsid w:val="00194A3D"/>
    <w:rsid w:val="001A28D1"/>
    <w:rsid w:val="001A2CDF"/>
    <w:rsid w:val="001B520E"/>
    <w:rsid w:val="001C049F"/>
    <w:rsid w:val="001C54E7"/>
    <w:rsid w:val="001E1AB8"/>
    <w:rsid w:val="001F1EB8"/>
    <w:rsid w:val="0020175E"/>
    <w:rsid w:val="00201901"/>
    <w:rsid w:val="00212DAA"/>
    <w:rsid w:val="002176A6"/>
    <w:rsid w:val="002220B8"/>
    <w:rsid w:val="00223569"/>
    <w:rsid w:val="002239DA"/>
    <w:rsid w:val="00227C2C"/>
    <w:rsid w:val="00235E82"/>
    <w:rsid w:val="00241E17"/>
    <w:rsid w:val="00244665"/>
    <w:rsid w:val="00244930"/>
    <w:rsid w:val="002606B4"/>
    <w:rsid w:val="00293A19"/>
    <w:rsid w:val="002C3A9C"/>
    <w:rsid w:val="002C5CAC"/>
    <w:rsid w:val="002D3139"/>
    <w:rsid w:val="002D7A11"/>
    <w:rsid w:val="002E157B"/>
    <w:rsid w:val="002E2195"/>
    <w:rsid w:val="002E3F63"/>
    <w:rsid w:val="002F245D"/>
    <w:rsid w:val="00316460"/>
    <w:rsid w:val="0033031E"/>
    <w:rsid w:val="00351754"/>
    <w:rsid w:val="003937CE"/>
    <w:rsid w:val="003A457F"/>
    <w:rsid w:val="003A6692"/>
    <w:rsid w:val="003B50E4"/>
    <w:rsid w:val="003B5AEA"/>
    <w:rsid w:val="003C28B3"/>
    <w:rsid w:val="003C3943"/>
    <w:rsid w:val="003D1183"/>
    <w:rsid w:val="003D5CBB"/>
    <w:rsid w:val="003E2C6C"/>
    <w:rsid w:val="00425D31"/>
    <w:rsid w:val="0044165E"/>
    <w:rsid w:val="00445D15"/>
    <w:rsid w:val="00461BD2"/>
    <w:rsid w:val="004744ED"/>
    <w:rsid w:val="00481A76"/>
    <w:rsid w:val="00485986"/>
    <w:rsid w:val="004A213A"/>
    <w:rsid w:val="004D5C8E"/>
    <w:rsid w:val="004F51A0"/>
    <w:rsid w:val="00504532"/>
    <w:rsid w:val="00507394"/>
    <w:rsid w:val="00515784"/>
    <w:rsid w:val="00520E2F"/>
    <w:rsid w:val="00532C64"/>
    <w:rsid w:val="00541BCB"/>
    <w:rsid w:val="0055376C"/>
    <w:rsid w:val="00554876"/>
    <w:rsid w:val="00556D20"/>
    <w:rsid w:val="00563B50"/>
    <w:rsid w:val="00570117"/>
    <w:rsid w:val="00572D46"/>
    <w:rsid w:val="00577DBD"/>
    <w:rsid w:val="00582E22"/>
    <w:rsid w:val="00593E53"/>
    <w:rsid w:val="005A10A8"/>
    <w:rsid w:val="005D1B73"/>
    <w:rsid w:val="005D573F"/>
    <w:rsid w:val="005E179C"/>
    <w:rsid w:val="005F2A3C"/>
    <w:rsid w:val="005F6C75"/>
    <w:rsid w:val="006152F2"/>
    <w:rsid w:val="00643B8D"/>
    <w:rsid w:val="00647968"/>
    <w:rsid w:val="00654264"/>
    <w:rsid w:val="00657064"/>
    <w:rsid w:val="006678FC"/>
    <w:rsid w:val="00673D09"/>
    <w:rsid w:val="00680B6C"/>
    <w:rsid w:val="006B7EB7"/>
    <w:rsid w:val="006E25D6"/>
    <w:rsid w:val="00714BC8"/>
    <w:rsid w:val="007155CF"/>
    <w:rsid w:val="00723703"/>
    <w:rsid w:val="00731726"/>
    <w:rsid w:val="00741B1F"/>
    <w:rsid w:val="0077351A"/>
    <w:rsid w:val="007760E0"/>
    <w:rsid w:val="007B2BF5"/>
    <w:rsid w:val="007B3AD2"/>
    <w:rsid w:val="007B55FC"/>
    <w:rsid w:val="007F060A"/>
    <w:rsid w:val="007F631C"/>
    <w:rsid w:val="00814FD6"/>
    <w:rsid w:val="00820246"/>
    <w:rsid w:val="0083347D"/>
    <w:rsid w:val="00863B1F"/>
    <w:rsid w:val="0088642A"/>
    <w:rsid w:val="008931FF"/>
    <w:rsid w:val="0089335B"/>
    <w:rsid w:val="00894639"/>
    <w:rsid w:val="008C0FE1"/>
    <w:rsid w:val="008C3C46"/>
    <w:rsid w:val="009228E1"/>
    <w:rsid w:val="00924896"/>
    <w:rsid w:val="00941282"/>
    <w:rsid w:val="00946BE0"/>
    <w:rsid w:val="0094701D"/>
    <w:rsid w:val="00947DA1"/>
    <w:rsid w:val="0095057F"/>
    <w:rsid w:val="00952938"/>
    <w:rsid w:val="009620F9"/>
    <w:rsid w:val="0096797D"/>
    <w:rsid w:val="00987244"/>
    <w:rsid w:val="00987E3E"/>
    <w:rsid w:val="0099357E"/>
    <w:rsid w:val="00995159"/>
    <w:rsid w:val="009964A4"/>
    <w:rsid w:val="009A63D4"/>
    <w:rsid w:val="009B5A8C"/>
    <w:rsid w:val="009C19BE"/>
    <w:rsid w:val="009C1AE7"/>
    <w:rsid w:val="009D59B7"/>
    <w:rsid w:val="009D6354"/>
    <w:rsid w:val="009F7626"/>
    <w:rsid w:val="009F76F4"/>
    <w:rsid w:val="00A21903"/>
    <w:rsid w:val="00A517CE"/>
    <w:rsid w:val="00A5226D"/>
    <w:rsid w:val="00A67C34"/>
    <w:rsid w:val="00A747D1"/>
    <w:rsid w:val="00A96912"/>
    <w:rsid w:val="00AB1860"/>
    <w:rsid w:val="00AC4E09"/>
    <w:rsid w:val="00AC58EC"/>
    <w:rsid w:val="00AC59FF"/>
    <w:rsid w:val="00AD1358"/>
    <w:rsid w:val="00AE6580"/>
    <w:rsid w:val="00AF5694"/>
    <w:rsid w:val="00B04ED7"/>
    <w:rsid w:val="00B23B6B"/>
    <w:rsid w:val="00B33929"/>
    <w:rsid w:val="00B674A7"/>
    <w:rsid w:val="00B74A5A"/>
    <w:rsid w:val="00B77FF9"/>
    <w:rsid w:val="00B80773"/>
    <w:rsid w:val="00B8546E"/>
    <w:rsid w:val="00B87583"/>
    <w:rsid w:val="00BA5F08"/>
    <w:rsid w:val="00BB031A"/>
    <w:rsid w:val="00BB4F51"/>
    <w:rsid w:val="00BD6CD5"/>
    <w:rsid w:val="00BF2671"/>
    <w:rsid w:val="00C226E7"/>
    <w:rsid w:val="00C32BFC"/>
    <w:rsid w:val="00C45FCB"/>
    <w:rsid w:val="00C64641"/>
    <w:rsid w:val="00CA4B47"/>
    <w:rsid w:val="00CD0F49"/>
    <w:rsid w:val="00CD41C5"/>
    <w:rsid w:val="00CD594B"/>
    <w:rsid w:val="00CE0B83"/>
    <w:rsid w:val="00CF62A1"/>
    <w:rsid w:val="00D16406"/>
    <w:rsid w:val="00D208CF"/>
    <w:rsid w:val="00D23421"/>
    <w:rsid w:val="00D41E1F"/>
    <w:rsid w:val="00D77D1E"/>
    <w:rsid w:val="00D95208"/>
    <w:rsid w:val="00D97563"/>
    <w:rsid w:val="00DA40D9"/>
    <w:rsid w:val="00DC2351"/>
    <w:rsid w:val="00DD0C45"/>
    <w:rsid w:val="00DD37CC"/>
    <w:rsid w:val="00DF0934"/>
    <w:rsid w:val="00E07109"/>
    <w:rsid w:val="00E21321"/>
    <w:rsid w:val="00E3386E"/>
    <w:rsid w:val="00E42ECB"/>
    <w:rsid w:val="00E532F8"/>
    <w:rsid w:val="00E62584"/>
    <w:rsid w:val="00E70588"/>
    <w:rsid w:val="00E75E75"/>
    <w:rsid w:val="00E86550"/>
    <w:rsid w:val="00E950FD"/>
    <w:rsid w:val="00EB445A"/>
    <w:rsid w:val="00EF37FD"/>
    <w:rsid w:val="00F04475"/>
    <w:rsid w:val="00F13CEF"/>
    <w:rsid w:val="00F13D93"/>
    <w:rsid w:val="00F30A55"/>
    <w:rsid w:val="00F326A5"/>
    <w:rsid w:val="00F32D68"/>
    <w:rsid w:val="00F3364F"/>
    <w:rsid w:val="00F67069"/>
    <w:rsid w:val="00F81CD2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CAFEC2-5EEA-4A37-B894-F901003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F5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69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8642A"/>
    <w:rPr>
      <w:rFonts w:ascii="Tahoma" w:hAnsi="Tahoma" w:cs="Tahoma"/>
      <w:sz w:val="16"/>
      <w:szCs w:val="16"/>
    </w:rPr>
  </w:style>
  <w:style w:type="character" w:styleId="Hyperlink">
    <w:name w:val="Hyperlink"/>
    <w:rsid w:val="003C28B3"/>
    <w:rPr>
      <w:color w:val="0000FF"/>
      <w:u w:val="single"/>
    </w:rPr>
  </w:style>
  <w:style w:type="character" w:styleId="FollowedHyperlink">
    <w:name w:val="FollowedHyperlink"/>
    <w:rsid w:val="00D16406"/>
    <w:rPr>
      <w:color w:val="800080"/>
      <w:u w:val="single"/>
    </w:rPr>
  </w:style>
  <w:style w:type="table" w:styleId="TableGrid">
    <w:name w:val="Table Grid"/>
    <w:basedOn w:val="TableNormal"/>
    <w:rsid w:val="0022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D6C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endar.vt.edu/main.php?calendar=isccriticaldates&amp;view=week" TargetMode="External"/><Relationship Id="rId13" Type="http://schemas.openxmlformats.org/officeDocument/2006/relationships/hyperlink" Target="http://business.ftc.gov/privacy-and-security/gramm-leach-bliley-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m.it.vt.edu/" TargetMode="External"/><Relationship Id="rId12" Type="http://schemas.openxmlformats.org/officeDocument/2006/relationships/hyperlink" Target="http://aspe.hhs.gov/admnsimp/pl10419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ed.gov/policy/gen/guid/fpco/ferpa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registrar.vt.edu/records/ferpa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.vt.edu/administration/policies.html" TargetMode="External"/><Relationship Id="rId14" Type="http://schemas.openxmlformats.org/officeDocument/2006/relationships/hyperlink" Target="https://www.pcisecuritystandards.org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dgk\My%20Documents\Projects\Restructure\VT%20Standard\IT%20Project%20Info%20Form%20with%20Approva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Project Info Form with Approvals.dot</Template>
  <TotalTime>134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Scope Template</vt:lpstr>
    </vt:vector>
  </TitlesOfParts>
  <Company>Virginia Tech</Company>
  <LinksUpToDate>false</LinksUpToDate>
  <CharactersWithSpaces>8057</CharactersWithSpaces>
  <SharedDoc>false</SharedDoc>
  <HLinks>
    <vt:vector size="54" baseType="variant">
      <vt:variant>
        <vt:i4>3604600</vt:i4>
      </vt:variant>
      <vt:variant>
        <vt:i4>24</vt:i4>
      </vt:variant>
      <vt:variant>
        <vt:i4>0</vt:i4>
      </vt:variant>
      <vt:variant>
        <vt:i4>5</vt:i4>
      </vt:variant>
      <vt:variant>
        <vt:lpwstr>https://www.pcisecuritystandards.org/index.php</vt:lpwstr>
      </vt:variant>
      <vt:variant>
        <vt:lpwstr/>
      </vt:variant>
      <vt:variant>
        <vt:i4>3407915</vt:i4>
      </vt:variant>
      <vt:variant>
        <vt:i4>21</vt:i4>
      </vt:variant>
      <vt:variant>
        <vt:i4>0</vt:i4>
      </vt:variant>
      <vt:variant>
        <vt:i4>5</vt:i4>
      </vt:variant>
      <vt:variant>
        <vt:lpwstr>http://business.ftc.gov/privacy-and-security/gramm-leach-bliley-act</vt:lpwstr>
      </vt:variant>
      <vt:variant>
        <vt:lpwstr/>
      </vt:variant>
      <vt:variant>
        <vt:i4>1507356</vt:i4>
      </vt:variant>
      <vt:variant>
        <vt:i4>18</vt:i4>
      </vt:variant>
      <vt:variant>
        <vt:i4>0</vt:i4>
      </vt:variant>
      <vt:variant>
        <vt:i4>5</vt:i4>
      </vt:variant>
      <vt:variant>
        <vt:lpwstr>http://aspe.hhs.gov/admnsimp/pl104191.htm</vt:lpwstr>
      </vt:variant>
      <vt:variant>
        <vt:lpwstr/>
      </vt:variant>
      <vt:variant>
        <vt:i4>5636106</vt:i4>
      </vt:variant>
      <vt:variant>
        <vt:i4>15</vt:i4>
      </vt:variant>
      <vt:variant>
        <vt:i4>0</vt:i4>
      </vt:variant>
      <vt:variant>
        <vt:i4>5</vt:i4>
      </vt:variant>
      <vt:variant>
        <vt:lpwstr>http://www2.ed.gov/policy/gen/guid/fpco/ferpa/index.html</vt:lpwstr>
      </vt:variant>
      <vt:variant>
        <vt:lpwstr/>
      </vt:variant>
      <vt:variant>
        <vt:i4>4980758</vt:i4>
      </vt:variant>
      <vt:variant>
        <vt:i4>12</vt:i4>
      </vt:variant>
      <vt:variant>
        <vt:i4>0</vt:i4>
      </vt:variant>
      <vt:variant>
        <vt:i4>5</vt:i4>
      </vt:variant>
      <vt:variant>
        <vt:lpwstr>http://www.registrar.vt.edu/records/ferpa.php</vt:lpwstr>
      </vt:variant>
      <vt:variant>
        <vt:lpwstr/>
      </vt:variant>
      <vt:variant>
        <vt:i4>4587521</vt:i4>
      </vt:variant>
      <vt:variant>
        <vt:i4>9</vt:i4>
      </vt:variant>
      <vt:variant>
        <vt:i4>0</vt:i4>
      </vt:variant>
      <vt:variant>
        <vt:i4>5</vt:i4>
      </vt:variant>
      <vt:variant>
        <vt:lpwstr>http://www.it.vt.edu/administration/policies.html</vt:lpwstr>
      </vt:variant>
      <vt:variant>
        <vt:lpwstr/>
      </vt:variant>
      <vt:variant>
        <vt:i4>2293859</vt:i4>
      </vt:variant>
      <vt:variant>
        <vt:i4>6</vt:i4>
      </vt:variant>
      <vt:variant>
        <vt:i4>0</vt:i4>
      </vt:variant>
      <vt:variant>
        <vt:i4>5</vt:i4>
      </vt:variant>
      <vt:variant>
        <vt:lpwstr>http://calendar.vt.edu/main.php?calendar=isccriticaldates&amp;view=week</vt:lpwstr>
      </vt:variant>
      <vt:variant>
        <vt:lpwstr/>
      </vt:variant>
      <vt:variant>
        <vt:i4>4259927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_Addendum_1</vt:lpwstr>
      </vt:variant>
      <vt:variant>
        <vt:i4>1179678</vt:i4>
      </vt:variant>
      <vt:variant>
        <vt:i4>0</vt:i4>
      </vt:variant>
      <vt:variant>
        <vt:i4>0</vt:i4>
      </vt:variant>
      <vt:variant>
        <vt:i4>5</vt:i4>
      </vt:variant>
      <vt:variant>
        <vt:lpwstr>http://www.pm.it.vt.edu/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Scope Template</dc:title>
  <dc:subject/>
  <dc:creator>Greg Kroll</dc:creator>
  <cp:keywords/>
  <cp:lastModifiedBy>Kroll, Greg</cp:lastModifiedBy>
  <cp:revision>10</cp:revision>
  <cp:lastPrinted>2012-02-17T16:22:00Z</cp:lastPrinted>
  <dcterms:created xsi:type="dcterms:W3CDTF">2017-12-04T10:01:00Z</dcterms:created>
  <dcterms:modified xsi:type="dcterms:W3CDTF">2017-12-04T10:01:00Z</dcterms:modified>
</cp:coreProperties>
</file>